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2D45" w14:textId="77777777" w:rsidR="00453A11" w:rsidRPr="001D1362" w:rsidRDefault="001D1362" w:rsidP="00EE40B7">
      <w:pPr>
        <w:pStyle w:val="Title"/>
        <w:tabs>
          <w:tab w:val="left" w:pos="7228"/>
        </w:tabs>
        <w:rPr>
          <w:lang w:val="en-GB"/>
        </w:rPr>
      </w:pPr>
      <w:proofErr w:type="spellStart"/>
      <w:r w:rsidRPr="001D1362">
        <w:rPr>
          <w:lang w:val="en-GB"/>
        </w:rPr>
        <w:t>E</w:t>
      </w:r>
      <w:r>
        <w:rPr>
          <w:lang w:val="en-GB"/>
        </w:rPr>
        <w:t>valuatie</w:t>
      </w:r>
      <w:proofErr w:type="spellEnd"/>
      <w:r>
        <w:rPr>
          <w:lang w:val="en-GB"/>
        </w:rPr>
        <w:t xml:space="preserve"> 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A39930D4CA714886ABA1D127555748ED"/>
        </w:placeholder>
        <w:showingPlcHdr/>
        <w:text/>
      </w:sdtPr>
      <w:sdtEndPr/>
      <w:sdtContent>
        <w:p w14:paraId="1C9595BF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sdtContent>
    </w:sdt>
    <w:p w14:paraId="319E8685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AA3F63" w14:paraId="292B2968" w14:textId="77777777" w:rsidTr="001831B9">
        <w:tc>
          <w:tcPr>
            <w:tcW w:w="1601" w:type="dxa"/>
          </w:tcPr>
          <w:p w14:paraId="299B76C2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4C27AD2B" w14:textId="77777777" w:rsidR="00221143" w:rsidRPr="00221143" w:rsidRDefault="00B71DAC" w:rsidP="00336A7E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FE2BEC1C8ABA48E395FF5907F6F0054F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0"/>
          </w:p>
        </w:tc>
      </w:tr>
      <w:tr w:rsidR="00221143" w:rsidRPr="00AA3F63" w14:paraId="476FCF5D" w14:textId="77777777" w:rsidTr="001831B9">
        <w:tc>
          <w:tcPr>
            <w:tcW w:w="1601" w:type="dxa"/>
          </w:tcPr>
          <w:p w14:paraId="77E04C00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72D0984E" w14:textId="77777777" w:rsidR="00221143" w:rsidRPr="00221143" w:rsidRDefault="00B71DAC" w:rsidP="00336A7E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13058D9DDAC047EABAC2789749C3461E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  <w:bookmarkEnd w:id="1"/>
          </w:p>
        </w:tc>
      </w:tr>
      <w:tr w:rsidR="00221143" w:rsidRPr="00AA3F63" w14:paraId="64E3BC0E" w14:textId="77777777" w:rsidTr="001831B9">
        <w:tc>
          <w:tcPr>
            <w:tcW w:w="1601" w:type="dxa"/>
          </w:tcPr>
          <w:p w14:paraId="2772F356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FEDE7D4" w14:textId="77777777" w:rsidR="00221143" w:rsidRPr="000534B2" w:rsidRDefault="00B71DAC" w:rsidP="00336A7E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DE4BEF6EE4C04A6BB10C0B8DCBF990A8"/>
                </w:placeholder>
                <w:showingPlcHdr/>
                <w:text/>
              </w:sdtPr>
              <w:sdtEndPr/>
              <w:sdtContent>
                <w:r w:rsidR="00221143" w:rsidRPr="00221143">
                  <w:rPr>
                    <w:rStyle w:val="PlaceholderText"/>
                    <w:lang w:val="en-US"/>
                  </w:rPr>
                  <w:t>Click or tap here to enter text.</w:t>
                </w:r>
              </w:sdtContent>
            </w:sdt>
          </w:p>
        </w:tc>
      </w:tr>
    </w:tbl>
    <w:p w14:paraId="0FB251A9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46F37B70" w14:textId="77777777" w:rsidR="008A2B7E" w:rsidRPr="0093389B" w:rsidRDefault="008A2B7E" w:rsidP="008A2B7E">
      <w:pPr>
        <w:pStyle w:val="Heading1"/>
      </w:pPr>
      <w:bookmarkStart w:id="2" w:name="_Toc29287952"/>
      <w:r w:rsidRPr="0093389B">
        <w:lastRenderedPageBreak/>
        <w:t>Versiebeheer</w:t>
      </w:r>
      <w:bookmarkEnd w:id="2"/>
    </w:p>
    <w:p w14:paraId="05D356A0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681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2104"/>
        <w:gridCol w:w="5433"/>
      </w:tblGrid>
      <w:tr w:rsidR="008A2B7E" w:rsidRPr="0093389B" w14:paraId="5DC958B2" w14:textId="77777777" w:rsidTr="00AA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7AEF0EC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2D5D5B70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2104" w:type="dxa"/>
          </w:tcPr>
          <w:p w14:paraId="71899906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33" w:type="dxa"/>
          </w:tcPr>
          <w:p w14:paraId="46C06401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71E4C787" w14:textId="77777777" w:rsidTr="00AA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05C98CE" w14:textId="34763A83" w:rsidR="008A2B7E" w:rsidRPr="0093389B" w:rsidRDefault="00AA3F63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10-6-2020</w:t>
            </w:r>
          </w:p>
        </w:tc>
        <w:tc>
          <w:tcPr>
            <w:tcW w:w="788" w:type="dxa"/>
          </w:tcPr>
          <w:p w14:paraId="4B5EDF24" w14:textId="639118D9" w:rsidR="008A2B7E" w:rsidRPr="0093389B" w:rsidRDefault="00AA3F63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04" w:type="dxa"/>
          </w:tcPr>
          <w:p w14:paraId="11A34CC9" w14:textId="343A93C3" w:rsidR="008A2B7E" w:rsidRPr="0093389B" w:rsidRDefault="00AA3F63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van den Boom</w:t>
            </w:r>
          </w:p>
        </w:tc>
        <w:tc>
          <w:tcPr>
            <w:tcW w:w="5433" w:type="dxa"/>
          </w:tcPr>
          <w:p w14:paraId="40C5734A" w14:textId="41D9CDE4" w:rsidR="008A2B7E" w:rsidRPr="0093389B" w:rsidRDefault="00AA3F63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Aangemaakt</w:t>
            </w:r>
          </w:p>
        </w:tc>
      </w:tr>
      <w:tr w:rsidR="008A2B7E" w:rsidRPr="0093389B" w14:paraId="3B9FC6A1" w14:textId="77777777" w:rsidTr="00AA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C78A97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21CA922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14:paraId="109154F2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3274885B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23B7797F" w14:textId="77777777" w:rsidTr="00AA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B93D179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0D7F7A1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14:paraId="2843D240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4CE5B758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532D55A3" w14:textId="77777777" w:rsidTr="00AA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0BCBE66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3E130E8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14:paraId="211E3D07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14:paraId="2017FC0E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3B4308" w14:textId="77777777" w:rsidR="008A2B7E" w:rsidRPr="0093389B" w:rsidRDefault="008A2B7E" w:rsidP="008A2B7E">
      <w:pPr>
        <w:pStyle w:val="NoSpacing"/>
      </w:pPr>
    </w:p>
    <w:p w14:paraId="35874434" w14:textId="77777777" w:rsidR="008A2B7E" w:rsidRPr="0093389B" w:rsidRDefault="008A2B7E">
      <w:r w:rsidRPr="0093389B">
        <w:br w:type="page"/>
      </w:r>
    </w:p>
    <w:p w14:paraId="21503E82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1E7ABCDF" w14:textId="77777777" w:rsidR="008A2B7E" w:rsidRPr="0093389B" w:rsidRDefault="008A2B7E" w:rsidP="008A2B7E">
      <w:pPr>
        <w:pStyle w:val="NoSpacing"/>
      </w:pPr>
    </w:p>
    <w:p w14:paraId="65AC80F7" w14:textId="77777777" w:rsidR="005B6691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29287952" w:history="1">
        <w:r w:rsidR="005B6691" w:rsidRPr="000313CF">
          <w:rPr>
            <w:rStyle w:val="Hyperlink"/>
            <w:noProof/>
          </w:rPr>
          <w:t>Versiebeheer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_Toc29287952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2</w:t>
        </w:r>
        <w:r w:rsidR="005B6691">
          <w:rPr>
            <w:noProof/>
            <w:webHidden/>
          </w:rPr>
          <w:fldChar w:fldCharType="end"/>
        </w:r>
      </w:hyperlink>
    </w:p>
    <w:p w14:paraId="25DC6849" w14:textId="77777777" w:rsidR="005B6691" w:rsidRDefault="00B71DA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3" w:history="1">
        <w:r w:rsidR="005B6691" w:rsidRPr="000313CF">
          <w:rPr>
            <w:rStyle w:val="Hyperlink"/>
            <w:noProof/>
          </w:rPr>
          <w:t>Inleiding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_Toc29287953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13998938" w14:textId="77777777" w:rsidR="005B6691" w:rsidRDefault="00B71DA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4" w:history="1">
        <w:r w:rsidR="005B6691" w:rsidRPr="000313CF">
          <w:rPr>
            <w:rStyle w:val="Hyperlink"/>
            <w:noProof/>
          </w:rPr>
          <w:t>Over dit document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_Toc29287954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0431F4E0" w14:textId="77777777" w:rsidR="005B6691" w:rsidRDefault="00B71DA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5" w:history="1">
        <w:r w:rsidR="005B6691" w:rsidRPr="000313CF">
          <w:rPr>
            <w:rStyle w:val="Hyperlink"/>
            <w:noProof/>
          </w:rPr>
          <w:t>Over het project en de opdrachtgever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_Toc29287955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0B8BEC73" w14:textId="77777777" w:rsidR="005B6691" w:rsidRDefault="00B71DAC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6" w:history="1">
        <w:r w:rsidR="005B6691" w:rsidRPr="000313CF">
          <w:rPr>
            <w:rStyle w:val="Hyperlink"/>
            <w:noProof/>
          </w:rPr>
          <w:t>Reflectie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_Toc29287956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11FABEAA" w14:textId="77777777" w:rsidR="005B6691" w:rsidRDefault="00B71DA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7" w:history="1">
        <w:r w:rsidR="005B6691" w:rsidRPr="000313CF">
          <w:rPr>
            <w:rStyle w:val="Hyperlink"/>
            <w:noProof/>
          </w:rPr>
          <w:t>Product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_Toc29287957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5B712CCA" w14:textId="77777777" w:rsidR="005B6691" w:rsidRDefault="00B71DA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8" w:history="1">
        <w:r w:rsidR="005B6691" w:rsidRPr="000313CF">
          <w:rPr>
            <w:rStyle w:val="Hyperlink"/>
            <w:noProof/>
          </w:rPr>
          <w:t>Proces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_Toc29287958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1FD02198" w14:textId="77777777" w:rsidR="005B6691" w:rsidRDefault="00B71DAC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29287959" w:history="1">
        <w:r w:rsidR="005B6691" w:rsidRPr="000313CF">
          <w:rPr>
            <w:rStyle w:val="Hyperlink"/>
            <w:noProof/>
          </w:rPr>
          <w:t>Zelfreflectie</w:t>
        </w:r>
        <w:r w:rsidR="005B6691">
          <w:rPr>
            <w:noProof/>
            <w:webHidden/>
          </w:rPr>
          <w:tab/>
        </w:r>
        <w:r w:rsidR="005B6691">
          <w:rPr>
            <w:noProof/>
            <w:webHidden/>
          </w:rPr>
          <w:fldChar w:fldCharType="begin"/>
        </w:r>
        <w:r w:rsidR="005B6691">
          <w:rPr>
            <w:noProof/>
            <w:webHidden/>
          </w:rPr>
          <w:instrText xml:space="preserve"> PAGEREF _Toc29287959 \h </w:instrText>
        </w:r>
        <w:r w:rsidR="005B6691">
          <w:rPr>
            <w:noProof/>
            <w:webHidden/>
          </w:rPr>
        </w:r>
        <w:r w:rsidR="005B6691">
          <w:rPr>
            <w:noProof/>
            <w:webHidden/>
          </w:rPr>
          <w:fldChar w:fldCharType="separate"/>
        </w:r>
        <w:r w:rsidR="001B30F8">
          <w:rPr>
            <w:noProof/>
            <w:webHidden/>
          </w:rPr>
          <w:t>4</w:t>
        </w:r>
        <w:r w:rsidR="005B6691">
          <w:rPr>
            <w:noProof/>
            <w:webHidden/>
          </w:rPr>
          <w:fldChar w:fldCharType="end"/>
        </w:r>
      </w:hyperlink>
    </w:p>
    <w:p w14:paraId="0EA58064" w14:textId="77777777" w:rsidR="008A2B7E" w:rsidRPr="0093389B" w:rsidRDefault="008A2B7E" w:rsidP="0015692D">
      <w:pPr>
        <w:pStyle w:val="NoSpacing"/>
      </w:pPr>
      <w:r w:rsidRPr="0093389B">
        <w:fldChar w:fldCharType="end"/>
      </w:r>
    </w:p>
    <w:p w14:paraId="7E3B2A55" w14:textId="77777777" w:rsidR="008A2B7E" w:rsidRPr="0093389B" w:rsidRDefault="008A2B7E" w:rsidP="0015692D">
      <w:pPr>
        <w:pStyle w:val="NoSpacing"/>
      </w:pPr>
    </w:p>
    <w:p w14:paraId="3ED3ECF3" w14:textId="77777777" w:rsidR="008A2B7E" w:rsidRPr="0093389B" w:rsidRDefault="008A2B7E" w:rsidP="0015692D">
      <w:pPr>
        <w:pStyle w:val="NoSpacing"/>
      </w:pPr>
      <w:r w:rsidRPr="0093389B">
        <w:br w:type="page"/>
      </w:r>
    </w:p>
    <w:p w14:paraId="6335F9AC" w14:textId="77777777" w:rsidR="0015692D" w:rsidRPr="0093389B" w:rsidRDefault="0015692D" w:rsidP="003A2EE7">
      <w:pPr>
        <w:pStyle w:val="Heading1"/>
      </w:pPr>
      <w:bookmarkStart w:id="3" w:name="_Toc29287953"/>
      <w:r w:rsidRPr="0093389B">
        <w:lastRenderedPageBreak/>
        <w:t>Inleiding</w:t>
      </w:r>
      <w:bookmarkEnd w:id="3"/>
    </w:p>
    <w:p w14:paraId="28B81BB2" w14:textId="77777777" w:rsidR="00A50A4E" w:rsidRPr="0093389B" w:rsidRDefault="00C27281" w:rsidP="00C27281">
      <w:pPr>
        <w:pStyle w:val="Heading2"/>
      </w:pPr>
      <w:bookmarkStart w:id="4" w:name="_Toc29287954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3A0B37D5" w14:textId="77777777" w:rsidR="00C27281" w:rsidRPr="0093389B" w:rsidRDefault="001831B9" w:rsidP="00382452">
      <w:r>
        <w:t xml:space="preserve">Dit document is opgesteld </w:t>
      </w:r>
      <w:r w:rsidR="00B600EF">
        <w:t>als</w:t>
      </w:r>
      <w:r>
        <w:t xml:space="preserve"> evaluatie</w:t>
      </w:r>
      <w:r w:rsidR="00B600EF">
        <w:t>verslag</w:t>
      </w:r>
      <w:r>
        <w:t xml:space="preserve"> over het proces van oplever</w:t>
      </w:r>
      <w:r w:rsidR="007916AA">
        <w:t>i</w:t>
      </w:r>
      <w:r>
        <w:t>n</w:t>
      </w:r>
      <w:r w:rsidR="007916AA">
        <w:t>g</w:t>
      </w:r>
      <w:r>
        <w:t xml:space="preserve"> van het product</w:t>
      </w:r>
      <w:r w:rsidR="007916AA">
        <w:t xml:space="preserve"> én over het product zelf</w:t>
      </w:r>
      <w:r>
        <w:t>. Dit document geeft een beeld van hoe betrokkenen</w:t>
      </w:r>
      <w:r w:rsidR="005B6691">
        <w:t xml:space="preserve"> (</w:t>
      </w:r>
      <w:r w:rsidR="007916AA">
        <w:t>projectlei</w:t>
      </w:r>
      <w:r w:rsidR="005B6691">
        <w:t>der, opdrachtgever en kandidaat)</w:t>
      </w:r>
      <w:r w:rsidR="007916AA">
        <w:t xml:space="preserve"> denken over de goede en minder goede aspecten van de oplevering. </w:t>
      </w:r>
      <w:r w:rsidR="00B600EF">
        <w:t>Ook</w:t>
      </w:r>
      <w:r w:rsidR="007916AA">
        <w:t xml:space="preserve"> is een </w:t>
      </w:r>
      <w:r w:rsidR="00B600EF">
        <w:t xml:space="preserve">onderdeel </w:t>
      </w:r>
      <w:r w:rsidR="007916AA">
        <w:t>zelfreflectie opgenomen.</w:t>
      </w:r>
    </w:p>
    <w:p w14:paraId="5B69BABF" w14:textId="7CC41A7B" w:rsidR="00741E0E" w:rsidRDefault="00741E0E" w:rsidP="00AF55D5">
      <w:pPr>
        <w:pStyle w:val="Heading2"/>
      </w:pPr>
      <w:bookmarkStart w:id="5" w:name="_Toc29287955"/>
      <w:r w:rsidRPr="0093389B">
        <w:t>Over het project en de opdrachtgever</w:t>
      </w:r>
      <w:bookmarkEnd w:id="5"/>
    </w:p>
    <w:p w14:paraId="5FC96238" w14:textId="77777777" w:rsidR="00E3230A" w:rsidRPr="007A06C1" w:rsidRDefault="00E3230A" w:rsidP="00E3230A">
      <w:r>
        <w:t xml:space="preserve">Dit project wordt gemaakt vanuit </w:t>
      </w:r>
      <w:r w:rsidRPr="002E6EE4">
        <w:t>TrickyTronix</w:t>
      </w:r>
      <w:r>
        <w:t xml:space="preserve">. Dit is een bedrijf dat zich richt op het ontwikkelen van </w:t>
      </w:r>
      <w:r w:rsidRPr="006C5DA1">
        <w:t>embedded</w:t>
      </w:r>
      <w:r>
        <w:t xml:space="preserve"> systems oplossingen. Mijn opdracht gever voor deze opdracht is </w:t>
      </w:r>
      <w:r w:rsidRPr="0053092C">
        <w:t>DomusTech</w:t>
      </w:r>
      <w:r>
        <w:t xml:space="preserve">. De contactpersoon vanuit dat bedrijf is D. Carlsberg. De oplossing die hun voor ogen hebben is een systeem waar zei met een display de informatie kunnen uitlezen die wordt gemeten door 2 sensors. 1 voor het water tempratuur en 1 voor de buitentempratuur. Deze worden tevens ook laten zien op een web interface die ze kunnen bereiken met hun telefoon. </w:t>
      </w:r>
    </w:p>
    <w:p w14:paraId="3E799ED3" w14:textId="77777777" w:rsidR="0015692D" w:rsidRDefault="001D1362" w:rsidP="001D1362">
      <w:pPr>
        <w:pStyle w:val="Heading1"/>
      </w:pPr>
      <w:bookmarkStart w:id="6" w:name="_Toc29287956"/>
      <w:r>
        <w:t>Reflectie</w:t>
      </w:r>
      <w:bookmarkEnd w:id="6"/>
    </w:p>
    <w:p w14:paraId="5ACEDDE5" w14:textId="77777777" w:rsidR="007916AA" w:rsidRPr="007916AA" w:rsidRDefault="007916AA" w:rsidP="007916AA">
      <w:pPr>
        <w:pStyle w:val="SPLinfo"/>
      </w:pPr>
      <w:r>
        <w:t xml:space="preserve">In dit hoofdstuk wordt beschreven hoe de </w:t>
      </w:r>
      <w:r w:rsidR="001C2D94">
        <w:t>betrokkenen</w:t>
      </w:r>
      <w:r>
        <w:t xml:space="preserve"> denken over het handelen van de kandidaat.</w:t>
      </w:r>
    </w:p>
    <w:p w14:paraId="4D23717B" w14:textId="77777777" w:rsidR="001D1362" w:rsidRDefault="001D1362" w:rsidP="001D1362">
      <w:pPr>
        <w:pStyle w:val="Heading2"/>
      </w:pPr>
      <w:bookmarkStart w:id="7" w:name="_Toc29287957"/>
      <w:r>
        <w:t>Product</w:t>
      </w:r>
      <w:bookmarkEnd w:id="7"/>
    </w:p>
    <w:p w14:paraId="63C56CF9" w14:textId="77777777" w:rsidR="001D1362" w:rsidRPr="001D1362" w:rsidRDefault="007916AA" w:rsidP="007916AA">
      <w:pPr>
        <w:pStyle w:val="SPLinfo"/>
      </w:pPr>
      <w:r>
        <w:t>In deze paragraaf wordt beschreven wat de betrokkenen vinden van</w:t>
      </w:r>
      <w:r w:rsidR="001C2D94">
        <w:t xml:space="preserve"> de kwaliteit van</w:t>
      </w:r>
      <w:r>
        <w:t xml:space="preserve"> het opgeleverde product.</w:t>
      </w:r>
    </w:p>
    <w:p w14:paraId="27F27EE0" w14:textId="77777777" w:rsidR="001D1362" w:rsidRDefault="001D1362" w:rsidP="001D1362">
      <w:pPr>
        <w:pStyle w:val="Heading2"/>
      </w:pPr>
      <w:bookmarkStart w:id="8" w:name="_Toc29287958"/>
      <w:r>
        <w:t>Proces</w:t>
      </w:r>
      <w:bookmarkEnd w:id="8"/>
    </w:p>
    <w:p w14:paraId="1CFA18DD" w14:textId="77777777" w:rsidR="001D1362" w:rsidRPr="001D1362" w:rsidRDefault="007916AA" w:rsidP="007916AA">
      <w:pPr>
        <w:pStyle w:val="SPLinfo"/>
      </w:pPr>
      <w:r>
        <w:t>In deze paragraaf wordt beschreven wat de betrokkenen vonden van de manier waarop het opgeleverde product is gepresenteerd en hoe de kandidaat heeft gehandeld tijdens de oplevering.</w:t>
      </w:r>
    </w:p>
    <w:p w14:paraId="4198A6AF" w14:textId="77777777" w:rsidR="001D1362" w:rsidRDefault="001D1362" w:rsidP="001D1362">
      <w:pPr>
        <w:pStyle w:val="Heading2"/>
      </w:pPr>
      <w:bookmarkStart w:id="9" w:name="_Toc29287959"/>
      <w:r>
        <w:t>Zelfreflectie</w:t>
      </w:r>
      <w:bookmarkEnd w:id="9"/>
    </w:p>
    <w:p w14:paraId="183F5D98" w14:textId="77777777" w:rsidR="001D1362" w:rsidRPr="001D1362" w:rsidRDefault="007916AA" w:rsidP="007916AA">
      <w:pPr>
        <w:pStyle w:val="SPLinfo"/>
      </w:pPr>
      <w:r>
        <w:t xml:space="preserve">In deze paragraaf wordt beschreven wat de kandidaat vindt van de kwaliteit van het opgeleverde product en van zijn </w:t>
      </w:r>
      <w:r w:rsidR="005B6691">
        <w:t xml:space="preserve">eigen </w:t>
      </w:r>
      <w:r>
        <w:t xml:space="preserve">handelen tijdens de oplevering. Hierbij wordt aangegeven wat de </w:t>
      </w:r>
      <w:r w:rsidR="00B600EF">
        <w:t xml:space="preserve">pluspunten en wat de </w:t>
      </w:r>
      <w:r>
        <w:t>leerpunten zijn.</w:t>
      </w:r>
    </w:p>
    <w:p w14:paraId="51F657C6" w14:textId="77777777" w:rsidR="0015692D" w:rsidRPr="0093389B" w:rsidRDefault="0015692D" w:rsidP="0015692D">
      <w:pPr>
        <w:pStyle w:val="NoSpacing"/>
      </w:pPr>
    </w:p>
    <w:sectPr w:rsidR="0015692D" w:rsidRPr="0093389B" w:rsidSect="001831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E8525" w14:textId="77777777" w:rsidR="00B71DAC" w:rsidRDefault="00B71DAC" w:rsidP="008A2B7E">
      <w:pPr>
        <w:spacing w:after="0" w:line="240" w:lineRule="auto"/>
      </w:pPr>
      <w:r>
        <w:separator/>
      </w:r>
    </w:p>
  </w:endnote>
  <w:endnote w:type="continuationSeparator" w:id="0">
    <w:p w14:paraId="403C5310" w14:textId="77777777" w:rsidR="00B71DAC" w:rsidRDefault="00B71DAC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B4D2B" w14:textId="77777777" w:rsidR="00E719ED" w:rsidRDefault="00E71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16642" w14:textId="77777777" w:rsidR="008A2B7E" w:rsidRPr="00E719ED" w:rsidRDefault="00B71DAC" w:rsidP="00E719ED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E719ED" w:rsidRPr="000C4410">
          <w:rPr>
            <w:sz w:val="16"/>
            <w:szCs w:val="16"/>
          </w:rPr>
          <w:t xml:space="preserve">© </w:t>
        </w:r>
        <w:r w:rsidR="00E719ED" w:rsidRPr="000C4410">
          <w:rPr>
            <w:sz w:val="16"/>
            <w:szCs w:val="16"/>
          </w:rPr>
          <w:t>Stichting Praktijkleren</w:t>
        </w:r>
        <w:r w:rsidR="00E719ED" w:rsidRPr="000C4410">
          <w:rPr>
            <w:sz w:val="16"/>
            <w:szCs w:val="16"/>
          </w:rPr>
          <w:tab/>
        </w:r>
        <w:r w:rsidR="00E719ED">
          <w:rPr>
            <w:sz w:val="16"/>
            <w:szCs w:val="16"/>
          </w:rPr>
          <w:t>Evaluatie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sz w:val="16"/>
            <w:szCs w:val="16"/>
          </w:rPr>
          <w:tab/>
          <w:t>AMO_AO16</w:t>
        </w:r>
        <w:r w:rsidR="00E719ED" w:rsidRPr="000C4410">
          <w:rPr>
            <w:sz w:val="16"/>
            <w:szCs w:val="16"/>
          </w:rPr>
          <w:noBreakHyphen/>
          <w:t>PvB_B1</w:t>
        </w:r>
        <w:r w:rsidR="00E719ED" w:rsidRPr="000C4410">
          <w:rPr>
            <w:sz w:val="16"/>
            <w:szCs w:val="16"/>
          </w:rPr>
          <w:noBreakHyphen/>
          <w:t>K1_1V1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PAGE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3</w:t>
        </w:r>
        <w:r w:rsidR="00E719ED" w:rsidRPr="000C4410">
          <w:rPr>
            <w:bCs/>
            <w:sz w:val="16"/>
            <w:szCs w:val="16"/>
          </w:rPr>
          <w:fldChar w:fldCharType="end"/>
        </w:r>
        <w:r w:rsidR="00E719ED" w:rsidRPr="000C4410">
          <w:rPr>
            <w:sz w:val="16"/>
            <w:szCs w:val="16"/>
          </w:rPr>
          <w:t>/</w:t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NUMPAGES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4</w:t>
        </w:r>
        <w:r w:rsidR="00E719ED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83010" w14:textId="77777777" w:rsidR="00E01469" w:rsidRDefault="00D4723C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2321064" wp14:editId="05ABBEBF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C166F3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252C01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E974FA5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5A64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X5Qi0mAgAAKgQAAA4AAAAAAAAAAAAAAAAALgIAAGRycy9l&#10;Mm9Eb2MueG1sUEsBAi0AFAAGAAgAAAAhAIj7LiLiAAAACwEAAA8AAAAAAAAAAAAAAAAAgAQAAGRy&#10;cy9kb3ducmV2LnhtbFBLBQYAAAAABAAEAPMAAACPBQAAAAA=&#10;" stroked="f">
              <v:textbox>
                <w:txbxContent>
                  <w:p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252C01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4B83E" w14:textId="77777777" w:rsidR="00B71DAC" w:rsidRDefault="00B71DAC" w:rsidP="008A2B7E">
      <w:pPr>
        <w:spacing w:after="0" w:line="240" w:lineRule="auto"/>
      </w:pPr>
      <w:r>
        <w:separator/>
      </w:r>
    </w:p>
  </w:footnote>
  <w:footnote w:type="continuationSeparator" w:id="0">
    <w:p w14:paraId="13DB5285" w14:textId="77777777" w:rsidR="00B71DAC" w:rsidRDefault="00B71DAC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AFC95" w14:textId="77777777" w:rsidR="00E719ED" w:rsidRDefault="00E71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3F9C3" w14:textId="77777777" w:rsidR="00B11207" w:rsidRPr="001831B9" w:rsidRDefault="001831B9" w:rsidP="001831B9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7DC46854" wp14:editId="72E36529">
          <wp:simplePos x="0" y="0"/>
          <wp:positionH relativeFrom="margin">
            <wp:posOffset>3543300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7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1D621" w14:textId="77777777" w:rsidR="001831B9" w:rsidRDefault="001831B9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18ACBF79" wp14:editId="363A35E3">
          <wp:simplePos x="0" y="0"/>
          <wp:positionH relativeFrom="margin">
            <wp:posOffset>3552825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30E8D"/>
    <w:multiLevelType w:val="hybridMultilevel"/>
    <w:tmpl w:val="F9B08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01"/>
    <w:rsid w:val="000170CE"/>
    <w:rsid w:val="0004495B"/>
    <w:rsid w:val="000521F3"/>
    <w:rsid w:val="000534B2"/>
    <w:rsid w:val="00054F7C"/>
    <w:rsid w:val="000719E6"/>
    <w:rsid w:val="000C1E55"/>
    <w:rsid w:val="0010454A"/>
    <w:rsid w:val="0012351B"/>
    <w:rsid w:val="00146890"/>
    <w:rsid w:val="001502A4"/>
    <w:rsid w:val="0015692D"/>
    <w:rsid w:val="001831B9"/>
    <w:rsid w:val="001A79BC"/>
    <w:rsid w:val="001B30F8"/>
    <w:rsid w:val="001C2D94"/>
    <w:rsid w:val="001C5E44"/>
    <w:rsid w:val="001D1362"/>
    <w:rsid w:val="001E45D8"/>
    <w:rsid w:val="001E74BC"/>
    <w:rsid w:val="002149D5"/>
    <w:rsid w:val="00221143"/>
    <w:rsid w:val="00252C01"/>
    <w:rsid w:val="00287F7B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91D11"/>
    <w:rsid w:val="004D1F25"/>
    <w:rsid w:val="00530F5B"/>
    <w:rsid w:val="005522ED"/>
    <w:rsid w:val="00577C71"/>
    <w:rsid w:val="0058383B"/>
    <w:rsid w:val="005A66D9"/>
    <w:rsid w:val="005B6691"/>
    <w:rsid w:val="005D0910"/>
    <w:rsid w:val="006351D7"/>
    <w:rsid w:val="006642D3"/>
    <w:rsid w:val="00664B01"/>
    <w:rsid w:val="006924DE"/>
    <w:rsid w:val="0069447D"/>
    <w:rsid w:val="006A2A88"/>
    <w:rsid w:val="006B5827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7675E"/>
    <w:rsid w:val="007916AA"/>
    <w:rsid w:val="007C1CE4"/>
    <w:rsid w:val="007F4FA8"/>
    <w:rsid w:val="00811478"/>
    <w:rsid w:val="00823142"/>
    <w:rsid w:val="008478EC"/>
    <w:rsid w:val="0085287A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1964"/>
    <w:rsid w:val="0093389B"/>
    <w:rsid w:val="009500EE"/>
    <w:rsid w:val="009737B0"/>
    <w:rsid w:val="00975127"/>
    <w:rsid w:val="0099559C"/>
    <w:rsid w:val="00996DDF"/>
    <w:rsid w:val="009B011E"/>
    <w:rsid w:val="009E553C"/>
    <w:rsid w:val="009F41A2"/>
    <w:rsid w:val="00A12187"/>
    <w:rsid w:val="00A342D6"/>
    <w:rsid w:val="00A50A4E"/>
    <w:rsid w:val="00A963BC"/>
    <w:rsid w:val="00A96680"/>
    <w:rsid w:val="00AA3F63"/>
    <w:rsid w:val="00AC0040"/>
    <w:rsid w:val="00AD0A54"/>
    <w:rsid w:val="00AD5369"/>
    <w:rsid w:val="00AE23A0"/>
    <w:rsid w:val="00AF55D5"/>
    <w:rsid w:val="00B11207"/>
    <w:rsid w:val="00B202A4"/>
    <w:rsid w:val="00B4325C"/>
    <w:rsid w:val="00B600EF"/>
    <w:rsid w:val="00B71DAC"/>
    <w:rsid w:val="00B843E3"/>
    <w:rsid w:val="00BA3CC7"/>
    <w:rsid w:val="00BB5D6D"/>
    <w:rsid w:val="00BF1EEC"/>
    <w:rsid w:val="00C11737"/>
    <w:rsid w:val="00C27281"/>
    <w:rsid w:val="00C54405"/>
    <w:rsid w:val="00C6710D"/>
    <w:rsid w:val="00C73B29"/>
    <w:rsid w:val="00C852B8"/>
    <w:rsid w:val="00CC440F"/>
    <w:rsid w:val="00CD31D4"/>
    <w:rsid w:val="00D4723C"/>
    <w:rsid w:val="00D73541"/>
    <w:rsid w:val="00D73DBF"/>
    <w:rsid w:val="00D84A64"/>
    <w:rsid w:val="00DB2E3B"/>
    <w:rsid w:val="00DC10FC"/>
    <w:rsid w:val="00DC2182"/>
    <w:rsid w:val="00DF4D03"/>
    <w:rsid w:val="00E01469"/>
    <w:rsid w:val="00E0464C"/>
    <w:rsid w:val="00E13067"/>
    <w:rsid w:val="00E3230A"/>
    <w:rsid w:val="00E60B5D"/>
    <w:rsid w:val="00E719ED"/>
    <w:rsid w:val="00E72841"/>
    <w:rsid w:val="00E7326A"/>
    <w:rsid w:val="00E84A1F"/>
    <w:rsid w:val="00EA0647"/>
    <w:rsid w:val="00EC7DE3"/>
    <w:rsid w:val="00ED3604"/>
    <w:rsid w:val="00EE40B7"/>
    <w:rsid w:val="00F9359B"/>
    <w:rsid w:val="00FA340A"/>
    <w:rsid w:val="00FD107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CA803"/>
  <w15:chartTrackingRefBased/>
  <w15:docId w15:val="{B20DEFB1-A2A4-4197-8074-B539A55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02590"/>
    <w:pPr>
      <w:spacing w:after="0"/>
    </w:pPr>
  </w:style>
  <w:style w:type="table" w:styleId="ListTable4">
    <w:name w:val="List Table 4"/>
    <w:basedOn w:val="TableNorma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Normal"/>
    <w:link w:val="SPLinfoChar"/>
    <w:qFormat/>
    <w:rsid w:val="001831B9"/>
    <w:rPr>
      <w:i/>
      <w:iCs/>
    </w:rPr>
  </w:style>
  <w:style w:type="character" w:customStyle="1" w:styleId="SPLinfoChar">
    <w:name w:val="SPL_info Char"/>
    <w:basedOn w:val="DefaultParagraphFont"/>
    <w:link w:val="SPLinfo"/>
    <w:rsid w:val="00183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3-W3_EVAL_Evalua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9930D4CA714886ABA1D12755574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D00000-CAF8-4A4D-90F3-0DF25C5AE1B8}"/>
      </w:docPartPr>
      <w:docPartBody>
        <w:p w:rsidR="009C7AE8" w:rsidRDefault="009C7AE8">
          <w:pPr>
            <w:pStyle w:val="A39930D4CA714886ABA1D127555748ED"/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2BEC1C8ABA48E395FF5907F6F00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4CA80F-2523-478A-9F9A-382C397FEAB5}"/>
      </w:docPartPr>
      <w:docPartBody>
        <w:p w:rsidR="009C7AE8" w:rsidRDefault="009C7AE8">
          <w:pPr>
            <w:pStyle w:val="FE2BEC1C8ABA48E395FF5907F6F0054F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3058D9DDAC047EABAC2789749C346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004558-7F94-4B38-814D-D493F69519A3}"/>
      </w:docPartPr>
      <w:docPartBody>
        <w:p w:rsidR="009C7AE8" w:rsidRDefault="009C7AE8">
          <w:pPr>
            <w:pStyle w:val="13058D9DDAC047EABAC2789749C3461E"/>
          </w:pPr>
          <w:r w:rsidRPr="00AD0A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E4BEF6EE4C04A6BB10C0B8DCBF99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D64E-D734-46A5-862C-6B0C2D889E04}"/>
      </w:docPartPr>
      <w:docPartBody>
        <w:p w:rsidR="009C7AE8" w:rsidRDefault="009C7AE8">
          <w:pPr>
            <w:pStyle w:val="DE4BEF6EE4C04A6BB10C0B8DCBF990A8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E8"/>
    <w:rsid w:val="000669E6"/>
    <w:rsid w:val="009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9930D4CA714886ABA1D127555748ED">
    <w:name w:val="A39930D4CA714886ABA1D127555748ED"/>
  </w:style>
  <w:style w:type="paragraph" w:customStyle="1" w:styleId="FE2BEC1C8ABA48E395FF5907F6F0054F">
    <w:name w:val="FE2BEC1C8ABA48E395FF5907F6F0054F"/>
  </w:style>
  <w:style w:type="paragraph" w:customStyle="1" w:styleId="13058D9DDAC047EABAC2789749C3461E">
    <w:name w:val="13058D9DDAC047EABAC2789749C3461E"/>
  </w:style>
  <w:style w:type="paragraph" w:customStyle="1" w:styleId="DE4BEF6EE4C04A6BB10C0B8DCBF990A8">
    <w:name w:val="DE4BEF6EE4C04A6BB10C0B8DCBF99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7CD8D-D2A5-485F-95DC-5DA9862B8C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F7A74B16-D25A-4B00-A94D-0B17DE3E2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B1-K3-W3_EVAL_Evaluatie.dotx</Template>
  <TotalTime>237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max</cp:lastModifiedBy>
  <cp:revision>4</cp:revision>
  <cp:lastPrinted>2018-09-01T10:46:00Z</cp:lastPrinted>
  <dcterms:created xsi:type="dcterms:W3CDTF">2020-06-10T17:26:00Z</dcterms:created>
  <dcterms:modified xsi:type="dcterms:W3CDTF">2020-06-10T22:02:00Z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512">
    <vt:lpwstr>13</vt:lpwstr>
  </property>
</Properties>
</file>