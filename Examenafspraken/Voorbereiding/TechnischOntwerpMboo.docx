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48511" w14:textId="77777777" w:rsidR="00453A11" w:rsidRPr="00453A11" w:rsidRDefault="004A03CA" w:rsidP="00453A11">
      <w:pPr>
        <w:pStyle w:val="Titel"/>
        <w:rPr>
          <w:lang w:val="en-US"/>
        </w:rPr>
      </w:pPr>
      <w:proofErr w:type="spellStart"/>
      <w:r w:rsidRPr="00C34CCE">
        <w:rPr>
          <w:lang w:val="en-US"/>
        </w:rPr>
        <w:t>Technisch</w:t>
      </w:r>
      <w:proofErr w:type="spellEnd"/>
      <w:r w:rsidRPr="00C34CCE">
        <w:rPr>
          <w:lang w:val="en-US"/>
        </w:rPr>
        <w:t xml:space="preserve"> </w:t>
      </w:r>
      <w:proofErr w:type="spellStart"/>
      <w:r w:rsidRPr="00C34CCE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A762E2BA3DB74FC193A313C00884C111"/>
        </w:placeholder>
        <w:showingPlcHdr/>
        <w:text/>
      </w:sdtPr>
      <w:sdtEndPr/>
      <w:sdtContent>
        <w:p w14:paraId="5B51D85B" w14:textId="77777777" w:rsidR="008A2B7E" w:rsidRPr="00453A11" w:rsidRDefault="00D73DBF" w:rsidP="008A2B7E">
          <w:pPr>
            <w:rPr>
              <w:lang w:val="en-US"/>
            </w:rPr>
          </w:pPr>
          <w:r w:rsidRPr="00C34CCE">
            <w:rPr>
              <w:rStyle w:val="Tekstvantijdelijkeaanduiding"/>
              <w:lang w:val="en-US"/>
            </w:rPr>
            <w:t>Click or tap here to enter text.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4E1C8F" w:rsidRPr="00D20C78" w14:paraId="39B4590F" w14:textId="77777777" w:rsidTr="008A3E77">
        <w:tc>
          <w:tcPr>
            <w:tcW w:w="1601" w:type="dxa"/>
          </w:tcPr>
          <w:p w14:paraId="6DE60C93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proofErr w:type="spellStart"/>
            <w:r w:rsidRPr="004E1C8F">
              <w:rPr>
                <w:lang w:val="en-US"/>
              </w:rPr>
              <w:t>Versienummer</w:t>
            </w:r>
            <w:proofErr w:type="spellEnd"/>
            <w:r w:rsidRPr="004E1C8F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2D7D445C" w14:textId="248422C3" w:rsidR="004E1C8F" w:rsidRPr="004E1C8F" w:rsidRDefault="00D14186" w:rsidP="004E1C8F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CE3BF81BBD844B88EF031D16CA1B3B8"/>
                </w:placeholder>
                <w:text/>
              </w:sdtPr>
              <w:sdtEndPr/>
              <w:sdtContent>
                <w:r w:rsidR="00465031">
                  <w:t xml:space="preserve"> V 1</w:t>
                </w:r>
              </w:sdtContent>
            </w:sdt>
            <w:bookmarkEnd w:id="0"/>
          </w:p>
        </w:tc>
      </w:tr>
      <w:tr w:rsidR="004E1C8F" w:rsidRPr="00465031" w14:paraId="3A3FCCC7" w14:textId="77777777" w:rsidTr="008A3E77">
        <w:tc>
          <w:tcPr>
            <w:tcW w:w="1601" w:type="dxa"/>
          </w:tcPr>
          <w:p w14:paraId="56C973E8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97074DC" w14:textId="27470FC1" w:rsidR="004E1C8F" w:rsidRPr="004E1C8F" w:rsidRDefault="00D14186" w:rsidP="004E1C8F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8A407C9A52564211A84314AF1094FFDC"/>
                </w:placeholder>
                <w:text/>
              </w:sdtPr>
              <w:sdtEndPr/>
              <w:sdtContent>
                <w:r w:rsidR="00465031">
                  <w:t>Max van den Boom</w:t>
                </w:r>
              </w:sdtContent>
            </w:sdt>
            <w:bookmarkEnd w:id="1"/>
          </w:p>
        </w:tc>
      </w:tr>
      <w:tr w:rsidR="004E1C8F" w:rsidRPr="00465031" w14:paraId="19170180" w14:textId="77777777" w:rsidTr="008A3E77">
        <w:tc>
          <w:tcPr>
            <w:tcW w:w="1601" w:type="dxa"/>
          </w:tcPr>
          <w:p w14:paraId="3C9FB241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58637C9" w14:textId="3DEF6861" w:rsidR="004E1C8F" w:rsidRPr="000534B2" w:rsidRDefault="00D14186" w:rsidP="004E1C8F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2A4B36B357C24AC8B6332195E6A8E46B"/>
                </w:placeholder>
                <w:text/>
              </w:sdtPr>
              <w:sdtEndPr/>
              <w:sdtContent>
                <w:r w:rsidR="00465031">
                  <w:t>26-5-2020</w:t>
                </w:r>
              </w:sdtContent>
            </w:sdt>
          </w:p>
        </w:tc>
      </w:tr>
    </w:tbl>
    <w:p w14:paraId="22A1390F" w14:textId="77777777" w:rsidR="00A963BC" w:rsidRPr="00C34CCE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4CCE">
        <w:rPr>
          <w:lang w:val="en-US"/>
        </w:rPr>
        <w:br w:type="page"/>
      </w:r>
    </w:p>
    <w:p w14:paraId="1E16B8B6" w14:textId="77777777" w:rsidR="008A2B7E" w:rsidRPr="0093389B" w:rsidRDefault="008A2B7E" w:rsidP="008A2B7E">
      <w:pPr>
        <w:pStyle w:val="Kop1"/>
      </w:pPr>
      <w:bookmarkStart w:id="2" w:name="_Toc29287042"/>
      <w:bookmarkStart w:id="3" w:name="_Toc41392059"/>
      <w:r w:rsidRPr="0093389B">
        <w:lastRenderedPageBreak/>
        <w:t>Versiebeheer</w:t>
      </w:r>
      <w:bookmarkEnd w:id="2"/>
      <w:bookmarkEnd w:id="3"/>
    </w:p>
    <w:p w14:paraId="68B8E3CC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50C320FD" w14:textId="77777777" w:rsidTr="00CF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808067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06ECD8A7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474034D7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5380276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F6206AD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5659F" w14:textId="2BA612A0" w:rsidR="008A2B7E" w:rsidRPr="0093389B" w:rsidRDefault="00465031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26-05-2020</w:t>
            </w:r>
          </w:p>
        </w:tc>
        <w:tc>
          <w:tcPr>
            <w:tcW w:w="788" w:type="dxa"/>
          </w:tcPr>
          <w:p w14:paraId="5DA86B30" w14:textId="39E98890" w:rsidR="008A2B7E" w:rsidRPr="0093389B" w:rsidRDefault="00465031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2" w:type="dxa"/>
          </w:tcPr>
          <w:p w14:paraId="2124F5E5" w14:textId="2CF0852C" w:rsidR="008A2B7E" w:rsidRPr="0093389B" w:rsidRDefault="00465031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van den Boom</w:t>
            </w:r>
          </w:p>
        </w:tc>
        <w:tc>
          <w:tcPr>
            <w:tcW w:w="5339" w:type="dxa"/>
          </w:tcPr>
          <w:p w14:paraId="21FA036C" w14:textId="74E2B133" w:rsidR="008A2B7E" w:rsidRPr="0093389B" w:rsidRDefault="00465031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</w:t>
            </w:r>
          </w:p>
        </w:tc>
      </w:tr>
      <w:tr w:rsidR="008A2B7E" w:rsidRPr="0093389B" w14:paraId="6B41014F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A6D66B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17C89DC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1C17F3C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73AF11F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0E363EF5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DC25BE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3A0AF2F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66D6AA7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EA1549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0215AA37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219EF48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7FD726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11B8E32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92B02C1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FBC73" w14:textId="77777777" w:rsidR="008A2B7E" w:rsidRPr="0093389B" w:rsidRDefault="008A2B7E" w:rsidP="008A2B7E">
      <w:pPr>
        <w:pStyle w:val="Geenafstand"/>
      </w:pPr>
    </w:p>
    <w:p w14:paraId="065D51AA" w14:textId="77777777" w:rsidR="008A2B7E" w:rsidRPr="0093389B" w:rsidRDefault="008A2B7E">
      <w:r w:rsidRPr="0093389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619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FB719" w14:textId="10391E0E" w:rsidR="00465031" w:rsidRDefault="00465031">
          <w:pPr>
            <w:pStyle w:val="Kopvaninhoudsopgave"/>
          </w:pPr>
          <w:r>
            <w:t>Inhoud</w:t>
          </w:r>
        </w:p>
        <w:p w14:paraId="4195B986" w14:textId="2690BF9D" w:rsidR="00465031" w:rsidRDefault="0046503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92059" w:history="1">
            <w:r w:rsidRPr="006366B7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2A57" w14:textId="09ECDDBA" w:rsidR="00465031" w:rsidRDefault="00D141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92060" w:history="1">
            <w:r w:rsidR="00465031" w:rsidRPr="006366B7">
              <w:rPr>
                <w:rStyle w:val="Hyperlink"/>
                <w:noProof/>
              </w:rPr>
              <w:t>Inleiding</w:t>
            </w:r>
            <w:r w:rsidR="00465031">
              <w:rPr>
                <w:noProof/>
                <w:webHidden/>
              </w:rPr>
              <w:tab/>
            </w:r>
            <w:r w:rsidR="00465031">
              <w:rPr>
                <w:noProof/>
                <w:webHidden/>
              </w:rPr>
              <w:fldChar w:fldCharType="begin"/>
            </w:r>
            <w:r w:rsidR="00465031">
              <w:rPr>
                <w:noProof/>
                <w:webHidden/>
              </w:rPr>
              <w:instrText xml:space="preserve"> PAGEREF _Toc41392060 \h </w:instrText>
            </w:r>
            <w:r w:rsidR="00465031">
              <w:rPr>
                <w:noProof/>
                <w:webHidden/>
              </w:rPr>
            </w:r>
            <w:r w:rsidR="00465031">
              <w:rPr>
                <w:noProof/>
                <w:webHidden/>
              </w:rPr>
              <w:fldChar w:fldCharType="separate"/>
            </w:r>
            <w:r w:rsidR="00465031">
              <w:rPr>
                <w:noProof/>
                <w:webHidden/>
              </w:rPr>
              <w:t>4</w:t>
            </w:r>
            <w:r w:rsidR="00465031">
              <w:rPr>
                <w:noProof/>
                <w:webHidden/>
              </w:rPr>
              <w:fldChar w:fldCharType="end"/>
            </w:r>
          </w:hyperlink>
        </w:p>
        <w:p w14:paraId="69940B38" w14:textId="7B92C083" w:rsidR="00465031" w:rsidRDefault="00D1418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92061" w:history="1">
            <w:r w:rsidR="00465031" w:rsidRPr="006366B7">
              <w:rPr>
                <w:rStyle w:val="Hyperlink"/>
                <w:noProof/>
              </w:rPr>
              <w:t>Over dit document</w:t>
            </w:r>
            <w:r w:rsidR="00465031">
              <w:rPr>
                <w:noProof/>
                <w:webHidden/>
              </w:rPr>
              <w:tab/>
            </w:r>
            <w:r w:rsidR="00465031">
              <w:rPr>
                <w:noProof/>
                <w:webHidden/>
              </w:rPr>
              <w:fldChar w:fldCharType="begin"/>
            </w:r>
            <w:r w:rsidR="00465031">
              <w:rPr>
                <w:noProof/>
                <w:webHidden/>
              </w:rPr>
              <w:instrText xml:space="preserve"> PAGEREF _Toc41392061 \h </w:instrText>
            </w:r>
            <w:r w:rsidR="00465031">
              <w:rPr>
                <w:noProof/>
                <w:webHidden/>
              </w:rPr>
            </w:r>
            <w:r w:rsidR="00465031">
              <w:rPr>
                <w:noProof/>
                <w:webHidden/>
              </w:rPr>
              <w:fldChar w:fldCharType="separate"/>
            </w:r>
            <w:r w:rsidR="00465031">
              <w:rPr>
                <w:noProof/>
                <w:webHidden/>
              </w:rPr>
              <w:t>4</w:t>
            </w:r>
            <w:r w:rsidR="00465031">
              <w:rPr>
                <w:noProof/>
                <w:webHidden/>
              </w:rPr>
              <w:fldChar w:fldCharType="end"/>
            </w:r>
          </w:hyperlink>
        </w:p>
        <w:p w14:paraId="6F7F4559" w14:textId="41550058" w:rsidR="00465031" w:rsidRDefault="00D1418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92062" w:history="1">
            <w:r w:rsidR="00465031" w:rsidRPr="006366B7">
              <w:rPr>
                <w:rStyle w:val="Hyperlink"/>
                <w:noProof/>
              </w:rPr>
              <w:t>Over het project en de opdrachtgever</w:t>
            </w:r>
            <w:r w:rsidR="00465031">
              <w:rPr>
                <w:noProof/>
                <w:webHidden/>
              </w:rPr>
              <w:tab/>
            </w:r>
            <w:r w:rsidR="00465031">
              <w:rPr>
                <w:noProof/>
                <w:webHidden/>
              </w:rPr>
              <w:fldChar w:fldCharType="begin"/>
            </w:r>
            <w:r w:rsidR="00465031">
              <w:rPr>
                <w:noProof/>
                <w:webHidden/>
              </w:rPr>
              <w:instrText xml:space="preserve"> PAGEREF _Toc41392062 \h </w:instrText>
            </w:r>
            <w:r w:rsidR="00465031">
              <w:rPr>
                <w:noProof/>
                <w:webHidden/>
              </w:rPr>
            </w:r>
            <w:r w:rsidR="00465031">
              <w:rPr>
                <w:noProof/>
                <w:webHidden/>
              </w:rPr>
              <w:fldChar w:fldCharType="separate"/>
            </w:r>
            <w:r w:rsidR="00465031">
              <w:rPr>
                <w:noProof/>
                <w:webHidden/>
              </w:rPr>
              <w:t>4</w:t>
            </w:r>
            <w:r w:rsidR="00465031">
              <w:rPr>
                <w:noProof/>
                <w:webHidden/>
              </w:rPr>
              <w:fldChar w:fldCharType="end"/>
            </w:r>
          </w:hyperlink>
        </w:p>
        <w:p w14:paraId="009457A7" w14:textId="212590BB" w:rsidR="00465031" w:rsidRDefault="00D141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92063" w:history="1">
            <w:r w:rsidR="00465031" w:rsidRPr="006366B7">
              <w:rPr>
                <w:rStyle w:val="Hyperlink"/>
                <w:noProof/>
              </w:rPr>
              <w:t>Applicatie componenten</w:t>
            </w:r>
            <w:r w:rsidR="00465031">
              <w:rPr>
                <w:noProof/>
                <w:webHidden/>
              </w:rPr>
              <w:tab/>
            </w:r>
            <w:r w:rsidR="00465031">
              <w:rPr>
                <w:noProof/>
                <w:webHidden/>
              </w:rPr>
              <w:fldChar w:fldCharType="begin"/>
            </w:r>
            <w:r w:rsidR="00465031">
              <w:rPr>
                <w:noProof/>
                <w:webHidden/>
              </w:rPr>
              <w:instrText xml:space="preserve"> PAGEREF _Toc41392063 \h </w:instrText>
            </w:r>
            <w:r w:rsidR="00465031">
              <w:rPr>
                <w:noProof/>
                <w:webHidden/>
              </w:rPr>
            </w:r>
            <w:r w:rsidR="00465031">
              <w:rPr>
                <w:noProof/>
                <w:webHidden/>
              </w:rPr>
              <w:fldChar w:fldCharType="separate"/>
            </w:r>
            <w:r w:rsidR="00465031">
              <w:rPr>
                <w:noProof/>
                <w:webHidden/>
              </w:rPr>
              <w:t>4</w:t>
            </w:r>
            <w:r w:rsidR="00465031">
              <w:rPr>
                <w:noProof/>
                <w:webHidden/>
              </w:rPr>
              <w:fldChar w:fldCharType="end"/>
            </w:r>
          </w:hyperlink>
        </w:p>
        <w:p w14:paraId="55F35FEF" w14:textId="3EED1903" w:rsidR="00465031" w:rsidRDefault="00D141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92064" w:history="1">
            <w:r w:rsidR="00465031" w:rsidRPr="006366B7">
              <w:rPr>
                <w:rStyle w:val="Hyperlink"/>
                <w:noProof/>
              </w:rPr>
              <w:t>Application flow</w:t>
            </w:r>
            <w:r w:rsidR="00465031">
              <w:rPr>
                <w:noProof/>
                <w:webHidden/>
              </w:rPr>
              <w:tab/>
            </w:r>
            <w:r w:rsidR="00465031">
              <w:rPr>
                <w:noProof/>
                <w:webHidden/>
              </w:rPr>
              <w:fldChar w:fldCharType="begin"/>
            </w:r>
            <w:r w:rsidR="00465031">
              <w:rPr>
                <w:noProof/>
                <w:webHidden/>
              </w:rPr>
              <w:instrText xml:space="preserve"> PAGEREF _Toc41392064 \h </w:instrText>
            </w:r>
            <w:r w:rsidR="00465031">
              <w:rPr>
                <w:noProof/>
                <w:webHidden/>
              </w:rPr>
            </w:r>
            <w:r w:rsidR="00465031">
              <w:rPr>
                <w:noProof/>
                <w:webHidden/>
              </w:rPr>
              <w:fldChar w:fldCharType="separate"/>
            </w:r>
            <w:r w:rsidR="00465031">
              <w:rPr>
                <w:noProof/>
                <w:webHidden/>
              </w:rPr>
              <w:t>5</w:t>
            </w:r>
            <w:r w:rsidR="00465031">
              <w:rPr>
                <w:noProof/>
                <w:webHidden/>
              </w:rPr>
              <w:fldChar w:fldCharType="end"/>
            </w:r>
          </w:hyperlink>
        </w:p>
        <w:p w14:paraId="74B42B7D" w14:textId="60727E24" w:rsidR="00465031" w:rsidRDefault="00D1418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92065" w:history="1">
            <w:r w:rsidR="00465031" w:rsidRPr="006366B7">
              <w:rPr>
                <w:rStyle w:val="Hyperlink"/>
                <w:noProof/>
              </w:rPr>
              <w:t>Functie: Login</w:t>
            </w:r>
            <w:r w:rsidR="00465031">
              <w:rPr>
                <w:noProof/>
                <w:webHidden/>
              </w:rPr>
              <w:tab/>
            </w:r>
            <w:r w:rsidR="00465031">
              <w:rPr>
                <w:noProof/>
                <w:webHidden/>
              </w:rPr>
              <w:fldChar w:fldCharType="begin"/>
            </w:r>
            <w:r w:rsidR="00465031">
              <w:rPr>
                <w:noProof/>
                <w:webHidden/>
              </w:rPr>
              <w:instrText xml:space="preserve"> PAGEREF _Toc41392065 \h </w:instrText>
            </w:r>
            <w:r w:rsidR="00465031">
              <w:rPr>
                <w:noProof/>
                <w:webHidden/>
              </w:rPr>
            </w:r>
            <w:r w:rsidR="00465031">
              <w:rPr>
                <w:noProof/>
                <w:webHidden/>
              </w:rPr>
              <w:fldChar w:fldCharType="separate"/>
            </w:r>
            <w:r w:rsidR="00465031">
              <w:rPr>
                <w:noProof/>
                <w:webHidden/>
              </w:rPr>
              <w:t>5</w:t>
            </w:r>
            <w:r w:rsidR="00465031">
              <w:rPr>
                <w:noProof/>
                <w:webHidden/>
              </w:rPr>
              <w:fldChar w:fldCharType="end"/>
            </w:r>
          </w:hyperlink>
        </w:p>
        <w:p w14:paraId="3EF553A5" w14:textId="6C2619A6" w:rsidR="00465031" w:rsidRDefault="00D141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92066" w:history="1">
            <w:r w:rsidR="00465031" w:rsidRPr="006366B7">
              <w:rPr>
                <w:rStyle w:val="Hyperlink"/>
                <w:noProof/>
              </w:rPr>
              <w:t>Activity diagrams</w:t>
            </w:r>
            <w:r w:rsidR="00465031">
              <w:rPr>
                <w:noProof/>
                <w:webHidden/>
              </w:rPr>
              <w:tab/>
            </w:r>
            <w:r w:rsidR="00465031">
              <w:rPr>
                <w:noProof/>
                <w:webHidden/>
              </w:rPr>
              <w:fldChar w:fldCharType="begin"/>
            </w:r>
            <w:r w:rsidR="00465031">
              <w:rPr>
                <w:noProof/>
                <w:webHidden/>
              </w:rPr>
              <w:instrText xml:space="preserve"> PAGEREF _Toc41392066 \h </w:instrText>
            </w:r>
            <w:r w:rsidR="00465031">
              <w:rPr>
                <w:noProof/>
                <w:webHidden/>
              </w:rPr>
            </w:r>
            <w:r w:rsidR="00465031">
              <w:rPr>
                <w:noProof/>
                <w:webHidden/>
              </w:rPr>
              <w:fldChar w:fldCharType="separate"/>
            </w:r>
            <w:r w:rsidR="00465031">
              <w:rPr>
                <w:noProof/>
                <w:webHidden/>
              </w:rPr>
              <w:t>6</w:t>
            </w:r>
            <w:r w:rsidR="00465031">
              <w:rPr>
                <w:noProof/>
                <w:webHidden/>
              </w:rPr>
              <w:fldChar w:fldCharType="end"/>
            </w:r>
          </w:hyperlink>
        </w:p>
        <w:p w14:paraId="6496B6E2" w14:textId="2FB1A891" w:rsidR="00465031" w:rsidRDefault="00D1418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92067" w:history="1">
            <w:r w:rsidR="00465031" w:rsidRPr="006366B7">
              <w:rPr>
                <w:rStyle w:val="Hyperlink"/>
                <w:noProof/>
              </w:rPr>
              <w:t>Functie: functienaam</w:t>
            </w:r>
            <w:r w:rsidR="00465031">
              <w:rPr>
                <w:noProof/>
                <w:webHidden/>
              </w:rPr>
              <w:tab/>
            </w:r>
            <w:r w:rsidR="00465031">
              <w:rPr>
                <w:noProof/>
                <w:webHidden/>
              </w:rPr>
              <w:fldChar w:fldCharType="begin"/>
            </w:r>
            <w:r w:rsidR="00465031">
              <w:rPr>
                <w:noProof/>
                <w:webHidden/>
              </w:rPr>
              <w:instrText xml:space="preserve"> PAGEREF _Toc41392067 \h </w:instrText>
            </w:r>
            <w:r w:rsidR="00465031">
              <w:rPr>
                <w:noProof/>
                <w:webHidden/>
              </w:rPr>
            </w:r>
            <w:r w:rsidR="00465031">
              <w:rPr>
                <w:noProof/>
                <w:webHidden/>
              </w:rPr>
              <w:fldChar w:fldCharType="separate"/>
            </w:r>
            <w:r w:rsidR="00465031">
              <w:rPr>
                <w:noProof/>
                <w:webHidden/>
              </w:rPr>
              <w:t>6</w:t>
            </w:r>
            <w:r w:rsidR="00465031">
              <w:rPr>
                <w:noProof/>
                <w:webHidden/>
              </w:rPr>
              <w:fldChar w:fldCharType="end"/>
            </w:r>
          </w:hyperlink>
        </w:p>
        <w:p w14:paraId="04F2E30F" w14:textId="440AE92E" w:rsidR="00465031" w:rsidRDefault="00D141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92068" w:history="1">
            <w:r w:rsidR="00465031" w:rsidRPr="006366B7">
              <w:rPr>
                <w:rStyle w:val="Hyperlink"/>
                <w:noProof/>
              </w:rPr>
              <w:t>User Interface Design</w:t>
            </w:r>
            <w:r w:rsidR="00465031">
              <w:rPr>
                <w:noProof/>
                <w:webHidden/>
              </w:rPr>
              <w:tab/>
            </w:r>
            <w:r w:rsidR="00465031">
              <w:rPr>
                <w:noProof/>
                <w:webHidden/>
              </w:rPr>
              <w:fldChar w:fldCharType="begin"/>
            </w:r>
            <w:r w:rsidR="00465031">
              <w:rPr>
                <w:noProof/>
                <w:webHidden/>
              </w:rPr>
              <w:instrText xml:space="preserve"> PAGEREF _Toc41392068 \h </w:instrText>
            </w:r>
            <w:r w:rsidR="00465031">
              <w:rPr>
                <w:noProof/>
                <w:webHidden/>
              </w:rPr>
            </w:r>
            <w:r w:rsidR="00465031">
              <w:rPr>
                <w:noProof/>
                <w:webHidden/>
              </w:rPr>
              <w:fldChar w:fldCharType="separate"/>
            </w:r>
            <w:r w:rsidR="00465031">
              <w:rPr>
                <w:noProof/>
                <w:webHidden/>
              </w:rPr>
              <w:t>7</w:t>
            </w:r>
            <w:r w:rsidR="00465031">
              <w:rPr>
                <w:noProof/>
                <w:webHidden/>
              </w:rPr>
              <w:fldChar w:fldCharType="end"/>
            </w:r>
          </w:hyperlink>
        </w:p>
        <w:p w14:paraId="74FD5996" w14:textId="69760B2A" w:rsidR="00465031" w:rsidRDefault="00D1418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92069" w:history="1">
            <w:r w:rsidR="00465031" w:rsidRPr="006366B7">
              <w:rPr>
                <w:rStyle w:val="Hyperlink"/>
                <w:noProof/>
              </w:rPr>
              <w:t>Scherm: Login</w:t>
            </w:r>
            <w:r w:rsidR="00465031">
              <w:rPr>
                <w:noProof/>
                <w:webHidden/>
              </w:rPr>
              <w:tab/>
            </w:r>
            <w:r w:rsidR="00465031">
              <w:rPr>
                <w:noProof/>
                <w:webHidden/>
              </w:rPr>
              <w:fldChar w:fldCharType="begin"/>
            </w:r>
            <w:r w:rsidR="00465031">
              <w:rPr>
                <w:noProof/>
                <w:webHidden/>
              </w:rPr>
              <w:instrText xml:space="preserve"> PAGEREF _Toc41392069 \h </w:instrText>
            </w:r>
            <w:r w:rsidR="00465031">
              <w:rPr>
                <w:noProof/>
                <w:webHidden/>
              </w:rPr>
            </w:r>
            <w:r w:rsidR="00465031">
              <w:rPr>
                <w:noProof/>
                <w:webHidden/>
              </w:rPr>
              <w:fldChar w:fldCharType="separate"/>
            </w:r>
            <w:r w:rsidR="00465031">
              <w:rPr>
                <w:noProof/>
                <w:webHidden/>
              </w:rPr>
              <w:t>7</w:t>
            </w:r>
            <w:r w:rsidR="00465031">
              <w:rPr>
                <w:noProof/>
                <w:webHidden/>
              </w:rPr>
              <w:fldChar w:fldCharType="end"/>
            </w:r>
          </w:hyperlink>
        </w:p>
        <w:p w14:paraId="3662D6F7" w14:textId="1074B66E" w:rsidR="00465031" w:rsidRDefault="00D141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92070" w:history="1">
            <w:r w:rsidR="00465031" w:rsidRPr="006366B7">
              <w:rPr>
                <w:rStyle w:val="Hyperlink"/>
                <w:noProof/>
              </w:rPr>
              <w:t>Data(base) structuur</w:t>
            </w:r>
            <w:r w:rsidR="00465031">
              <w:rPr>
                <w:noProof/>
                <w:webHidden/>
              </w:rPr>
              <w:tab/>
            </w:r>
            <w:r w:rsidR="00465031">
              <w:rPr>
                <w:noProof/>
                <w:webHidden/>
              </w:rPr>
              <w:fldChar w:fldCharType="begin"/>
            </w:r>
            <w:r w:rsidR="00465031">
              <w:rPr>
                <w:noProof/>
                <w:webHidden/>
              </w:rPr>
              <w:instrText xml:space="preserve"> PAGEREF _Toc41392070 \h </w:instrText>
            </w:r>
            <w:r w:rsidR="00465031">
              <w:rPr>
                <w:noProof/>
                <w:webHidden/>
              </w:rPr>
            </w:r>
            <w:r w:rsidR="00465031">
              <w:rPr>
                <w:noProof/>
                <w:webHidden/>
              </w:rPr>
              <w:fldChar w:fldCharType="separate"/>
            </w:r>
            <w:r w:rsidR="00465031">
              <w:rPr>
                <w:noProof/>
                <w:webHidden/>
              </w:rPr>
              <w:t>8</w:t>
            </w:r>
            <w:r w:rsidR="00465031">
              <w:rPr>
                <w:noProof/>
                <w:webHidden/>
              </w:rPr>
              <w:fldChar w:fldCharType="end"/>
            </w:r>
          </w:hyperlink>
        </w:p>
        <w:p w14:paraId="08DD84CC" w14:textId="48D28F28" w:rsidR="00465031" w:rsidRDefault="00D141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392071" w:history="1">
            <w:r w:rsidR="00465031" w:rsidRPr="006366B7">
              <w:rPr>
                <w:rStyle w:val="Hyperlink"/>
                <w:noProof/>
              </w:rPr>
              <w:t>Akkoord opdrachtgever</w:t>
            </w:r>
            <w:r w:rsidR="00465031">
              <w:rPr>
                <w:noProof/>
                <w:webHidden/>
              </w:rPr>
              <w:tab/>
            </w:r>
            <w:r w:rsidR="00465031">
              <w:rPr>
                <w:noProof/>
                <w:webHidden/>
              </w:rPr>
              <w:fldChar w:fldCharType="begin"/>
            </w:r>
            <w:r w:rsidR="00465031">
              <w:rPr>
                <w:noProof/>
                <w:webHidden/>
              </w:rPr>
              <w:instrText xml:space="preserve"> PAGEREF _Toc41392071 \h </w:instrText>
            </w:r>
            <w:r w:rsidR="00465031">
              <w:rPr>
                <w:noProof/>
                <w:webHidden/>
              </w:rPr>
            </w:r>
            <w:r w:rsidR="00465031">
              <w:rPr>
                <w:noProof/>
                <w:webHidden/>
              </w:rPr>
              <w:fldChar w:fldCharType="separate"/>
            </w:r>
            <w:r w:rsidR="00465031">
              <w:rPr>
                <w:noProof/>
                <w:webHidden/>
              </w:rPr>
              <w:t>9</w:t>
            </w:r>
            <w:r w:rsidR="00465031">
              <w:rPr>
                <w:noProof/>
                <w:webHidden/>
              </w:rPr>
              <w:fldChar w:fldCharType="end"/>
            </w:r>
          </w:hyperlink>
        </w:p>
        <w:p w14:paraId="45700250" w14:textId="50CAD423" w:rsidR="00465031" w:rsidRDefault="00465031">
          <w:r>
            <w:rPr>
              <w:b/>
              <w:bCs/>
            </w:rPr>
            <w:fldChar w:fldCharType="end"/>
          </w:r>
        </w:p>
      </w:sdtContent>
    </w:sdt>
    <w:p w14:paraId="0107DC0E" w14:textId="294D088D" w:rsidR="008A2B7E" w:rsidRPr="0093389B" w:rsidRDefault="008A2B7E" w:rsidP="00465031">
      <w:pPr>
        <w:pStyle w:val="Header1inhoudsopave"/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end"/>
      </w:r>
    </w:p>
    <w:p w14:paraId="2591A648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5FA4DD8A" w14:textId="77777777" w:rsidR="0015692D" w:rsidRPr="0093389B" w:rsidRDefault="0015692D" w:rsidP="003A2EE7">
      <w:pPr>
        <w:pStyle w:val="Kop1"/>
      </w:pPr>
      <w:bookmarkStart w:id="4" w:name="_Toc29287043"/>
      <w:bookmarkStart w:id="5" w:name="_Toc41392060"/>
      <w:r w:rsidRPr="0093389B">
        <w:lastRenderedPageBreak/>
        <w:t>Inleiding</w:t>
      </w:r>
      <w:bookmarkEnd w:id="4"/>
      <w:bookmarkEnd w:id="5"/>
    </w:p>
    <w:p w14:paraId="52D3E41D" w14:textId="77777777" w:rsidR="00A50A4E" w:rsidRPr="0093389B" w:rsidRDefault="00C27281" w:rsidP="00C27281">
      <w:pPr>
        <w:pStyle w:val="Kop2"/>
      </w:pPr>
      <w:bookmarkStart w:id="6" w:name="_Toc29287044"/>
      <w:bookmarkStart w:id="7" w:name="_Toc41392061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6"/>
      <w:bookmarkEnd w:id="7"/>
    </w:p>
    <w:p w14:paraId="25E32120" w14:textId="77777777" w:rsidR="00B83F5F" w:rsidRDefault="00B83F5F" w:rsidP="008A3E77">
      <w:r>
        <w:t xml:space="preserve">Het doel van het technisch ontwerp is om inzicht te krijgen in de verschillende technieken die gebruikt gaan worden bij </w:t>
      </w:r>
      <w:r w:rsidR="0060261D">
        <w:t xml:space="preserve">het </w:t>
      </w:r>
      <w:r>
        <w:t xml:space="preserve">ontwikkelen van de gevraagde software. Daarnaast zal er een duidelijk beeld worden geschetst hoe de verschillende technieken met elkaar verbonden zijn. </w:t>
      </w:r>
    </w:p>
    <w:p w14:paraId="157A9461" w14:textId="77777777" w:rsidR="00C27281" w:rsidRPr="0093389B" w:rsidRDefault="00B83F5F" w:rsidP="008A3E77">
      <w:r>
        <w:t xml:space="preserve">Dit document is voor deze opdracht gemaakt zodat </w:t>
      </w:r>
      <w:r w:rsidR="0060261D">
        <w:t>iedereen</w:t>
      </w:r>
      <w:r>
        <w:t xml:space="preserve"> die betrokken </w:t>
      </w:r>
      <w:r w:rsidR="0060261D">
        <w:t>is</w:t>
      </w:r>
      <w:r>
        <w:t xml:space="preserve"> bij dit project</w:t>
      </w:r>
      <w:r w:rsidR="00D20C78">
        <w:t>,</w:t>
      </w:r>
      <w:r>
        <w:t xml:space="preserve"> makkelijk zijn weg zal vinden in de al bestaande architectuur en </w:t>
      </w:r>
      <w:r w:rsidR="00CF6003">
        <w:t>softwarefuncties</w:t>
      </w:r>
      <w:r>
        <w:t>.</w:t>
      </w:r>
    </w:p>
    <w:p w14:paraId="1A9B1938" w14:textId="77777777" w:rsidR="00741E0E" w:rsidRPr="0093389B" w:rsidRDefault="00741E0E" w:rsidP="00AF55D5">
      <w:pPr>
        <w:pStyle w:val="Kop2"/>
      </w:pPr>
      <w:bookmarkStart w:id="8" w:name="_Toc29287045"/>
      <w:bookmarkStart w:id="9" w:name="_Toc41392062"/>
      <w:r w:rsidRPr="0093389B">
        <w:t>Over het project en de opdrachtgever</w:t>
      </w:r>
      <w:bookmarkEnd w:id="8"/>
      <w:bookmarkEnd w:id="9"/>
    </w:p>
    <w:p w14:paraId="158B6DFD" w14:textId="77777777" w:rsidR="00EC781F" w:rsidRPr="007A06C1" w:rsidRDefault="00EC781F" w:rsidP="00EC781F">
      <w:bookmarkStart w:id="10" w:name="_Toc29287046"/>
      <w:bookmarkStart w:id="11" w:name="_Toc41392063"/>
      <w:r>
        <w:t xml:space="preserve">Dit project wordt gemaakt vanuit </w:t>
      </w:r>
      <w:proofErr w:type="spellStart"/>
      <w:r w:rsidRPr="002E6EE4">
        <w:t>TrickyTronix</w:t>
      </w:r>
      <w:proofErr w:type="spellEnd"/>
      <w:r>
        <w:t xml:space="preserve">. Dit is een bedrijf dat zich richt op het ontwikkelen van </w:t>
      </w:r>
      <w:proofErr w:type="spellStart"/>
      <w:r w:rsidRPr="006C5DA1">
        <w:t>embedded</w:t>
      </w:r>
      <w:proofErr w:type="spellEnd"/>
      <w:r>
        <w:t xml:space="preserve"> systems oplossingen. Mijn opdracht gever voor deze opdracht is </w:t>
      </w:r>
      <w:proofErr w:type="spellStart"/>
      <w:r w:rsidRPr="0053092C">
        <w:t>DomusTech</w:t>
      </w:r>
      <w:proofErr w:type="spellEnd"/>
      <w:r>
        <w:t xml:space="preserve">. De contactpersoon vanuit dat bedrijf is D. </w:t>
      </w:r>
      <w:proofErr w:type="spellStart"/>
      <w:r>
        <w:t>Carlsberg</w:t>
      </w:r>
      <w:proofErr w:type="spellEnd"/>
      <w:r>
        <w:t xml:space="preserve">. De oplossing die hun voor ogen hebben is een systeem waar zei met een display de informatie kunnen uitlezen die wordt gemeten door 2 sensors. 1 voor het water tempratuur en 1 voor de buitentempratuur. Deze worden tevens ook laten zien op een web interface die ze kunnen bereiken met hun telefoon. </w:t>
      </w:r>
    </w:p>
    <w:p w14:paraId="208979CE" w14:textId="77777777" w:rsidR="00B41910" w:rsidRDefault="0040580E" w:rsidP="00911EB1">
      <w:pPr>
        <w:pStyle w:val="Kop1"/>
      </w:pPr>
      <w:r>
        <w:t>Applicatie componenten</w:t>
      </w:r>
      <w:bookmarkEnd w:id="10"/>
      <w:bookmarkEnd w:id="11"/>
    </w:p>
    <w:p w14:paraId="416378D4" w14:textId="716B9BB1" w:rsidR="0040580E" w:rsidRDefault="00610357" w:rsidP="008A3E77">
      <w:pPr>
        <w:pStyle w:val="SPLinfo"/>
      </w:pPr>
      <w:r>
        <w:rPr>
          <w:noProof/>
        </w:rPr>
        <w:drawing>
          <wp:inline distT="0" distB="0" distL="0" distR="0" wp14:anchorId="44AC7BD1" wp14:editId="12CCF7C5">
            <wp:extent cx="5760720" cy="31038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3CA0" w14:textId="77777777" w:rsidR="0015692D" w:rsidRDefault="0015692D" w:rsidP="008A3E77">
      <w:pPr>
        <w:pStyle w:val="Geenafstand"/>
      </w:pPr>
    </w:p>
    <w:p w14:paraId="69659745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22FBFB" w14:textId="6D6388F4" w:rsidR="008A3E77" w:rsidRDefault="00911EB1" w:rsidP="00CF70FF">
      <w:pPr>
        <w:pStyle w:val="Kop1"/>
      </w:pPr>
      <w:bookmarkStart w:id="12" w:name="_Toc29287047"/>
      <w:bookmarkStart w:id="13" w:name="_Toc41392064"/>
      <w:r>
        <w:lastRenderedPageBreak/>
        <w:t>Application flow</w:t>
      </w:r>
      <w:bookmarkEnd w:id="12"/>
      <w:bookmarkEnd w:id="13"/>
    </w:p>
    <w:p w14:paraId="1E89E0CB" w14:textId="0696DD1A" w:rsidR="00CF70FF" w:rsidRPr="00CF70FF" w:rsidRDefault="00CF70FF" w:rsidP="00CF70FF">
      <w:r>
        <w:t xml:space="preserve">Ik ga voor dit gedeelte van mijn technisch ontwerp 2 flowcharts maken. Een voor het Arduino gedeelte en een voor het Web interface. </w:t>
      </w:r>
    </w:p>
    <w:p w14:paraId="3129916B" w14:textId="57918FC1" w:rsidR="00DB3AE6" w:rsidRDefault="00CF6003" w:rsidP="00D20C78">
      <w:pPr>
        <w:pStyle w:val="Kop2"/>
      </w:pPr>
      <w:bookmarkStart w:id="14" w:name="_Toc29287048"/>
      <w:bookmarkStart w:id="15" w:name="_Toc41392065"/>
      <w:r>
        <w:t xml:space="preserve">Functie: </w:t>
      </w:r>
      <w:r w:rsidR="00CF70FF">
        <w:t>Arduino</w:t>
      </w:r>
      <w:r w:rsidR="00CF70FF">
        <w:rPr>
          <w:noProof/>
          <w:lang w:eastAsia="nl-NL"/>
        </w:rPr>
        <w:drawing>
          <wp:inline distT="0" distB="0" distL="0" distR="0" wp14:anchorId="68A65753" wp14:editId="56322BC6">
            <wp:extent cx="5112328" cy="640202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516" cy="640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  <w:bookmarkEnd w:id="15"/>
    </w:p>
    <w:p w14:paraId="22BC896B" w14:textId="28C70B30" w:rsidR="008A3E77" w:rsidRDefault="008A3E77" w:rsidP="00DB3AE6"/>
    <w:p w14:paraId="7704FE49" w14:textId="159C2C29" w:rsidR="003D18A8" w:rsidRDefault="003D18A8" w:rsidP="00DB3AE6"/>
    <w:p w14:paraId="2356DB44" w14:textId="56268649" w:rsidR="003D18A8" w:rsidRDefault="003D18A8" w:rsidP="00DB3AE6"/>
    <w:p w14:paraId="1EFA7C68" w14:textId="0A836C1D" w:rsidR="003D18A8" w:rsidRDefault="003D18A8" w:rsidP="00DB3AE6"/>
    <w:p w14:paraId="6ED74F34" w14:textId="55066058" w:rsidR="003D18A8" w:rsidRDefault="003D18A8" w:rsidP="00DB3AE6"/>
    <w:p w14:paraId="70AB03E1" w14:textId="0EECC321" w:rsidR="003D18A8" w:rsidRDefault="003D18A8" w:rsidP="003D18A8">
      <w:pPr>
        <w:pStyle w:val="Kop2"/>
      </w:pPr>
      <w:r>
        <w:lastRenderedPageBreak/>
        <w:t>Functie: Web interface</w:t>
      </w:r>
    </w:p>
    <w:p w14:paraId="35F095A7" w14:textId="2C0683F5" w:rsidR="008A3E77" w:rsidRDefault="00445881" w:rsidP="00DB3AE6">
      <w:r>
        <w:rPr>
          <w:noProof/>
        </w:rPr>
        <w:drawing>
          <wp:inline distT="0" distB="0" distL="0" distR="0" wp14:anchorId="110125F9" wp14:editId="741A7E5F">
            <wp:extent cx="1620520" cy="524954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01F4" w14:textId="77777777" w:rsidR="008A3E77" w:rsidRDefault="008A3E77" w:rsidP="00DB3AE6"/>
    <w:p w14:paraId="3A19E920" w14:textId="77777777" w:rsidR="008A3E77" w:rsidRDefault="008A3E77" w:rsidP="00DB3AE6"/>
    <w:p w14:paraId="0F11314B" w14:textId="77777777" w:rsidR="008A3E77" w:rsidRDefault="008A3E77" w:rsidP="00DB3AE6"/>
    <w:p w14:paraId="219CB45C" w14:textId="77777777" w:rsidR="008A3E77" w:rsidRDefault="008A3E77" w:rsidP="00DB3AE6"/>
    <w:p w14:paraId="13BFE40C" w14:textId="77777777" w:rsidR="008A3E77" w:rsidRDefault="008A3E77" w:rsidP="00DB3AE6"/>
    <w:p w14:paraId="439C63CC" w14:textId="77777777" w:rsidR="008A3E77" w:rsidRDefault="008A3E77" w:rsidP="00DB3AE6"/>
    <w:p w14:paraId="61AD4EDE" w14:textId="77777777" w:rsidR="008A3E77" w:rsidRDefault="008A3E77" w:rsidP="00DB3AE6"/>
    <w:p w14:paraId="50B7789C" w14:textId="77777777" w:rsidR="008A3E77" w:rsidRDefault="008A3E77" w:rsidP="00DB3AE6"/>
    <w:p w14:paraId="299AC9F9" w14:textId="77777777" w:rsidR="008A3E77" w:rsidRDefault="008A3E77" w:rsidP="00DB3AE6"/>
    <w:p w14:paraId="32430C02" w14:textId="77777777" w:rsidR="008A3E77" w:rsidRDefault="008A3E77" w:rsidP="00DB3AE6"/>
    <w:p w14:paraId="2EC940F3" w14:textId="7A98B5D0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GoBack"/>
      <w:bookmarkEnd w:id="16"/>
    </w:p>
    <w:p w14:paraId="79CD756D" w14:textId="77777777" w:rsidR="0015692D" w:rsidRDefault="00FD5DB1" w:rsidP="00FD5DB1">
      <w:pPr>
        <w:pStyle w:val="Kop1"/>
      </w:pPr>
      <w:bookmarkStart w:id="17" w:name="_Toc29287049"/>
      <w:bookmarkStart w:id="18" w:name="_Toc41392066"/>
      <w:r>
        <w:lastRenderedPageBreak/>
        <w:t>A</w:t>
      </w:r>
      <w:r w:rsidRPr="00FD5DB1">
        <w:t>ctivit</w:t>
      </w:r>
      <w:r w:rsidR="00911EB1">
        <w:t xml:space="preserve">y </w:t>
      </w:r>
      <w:proofErr w:type="spellStart"/>
      <w:r w:rsidR="00911EB1">
        <w:t>diagrams</w:t>
      </w:r>
      <w:bookmarkEnd w:id="17"/>
      <w:bookmarkEnd w:id="18"/>
      <w:proofErr w:type="spellEnd"/>
    </w:p>
    <w:p w14:paraId="5A1EDDEB" w14:textId="77777777" w:rsidR="00D20C78" w:rsidRDefault="00FD5DB1" w:rsidP="0050054C">
      <w:pPr>
        <w:pStyle w:val="SPLinfo"/>
      </w:pPr>
      <w:r>
        <w:t>In dit hoofdstuk</w:t>
      </w:r>
      <w:r w:rsidR="008A3E77">
        <w:t xml:space="preserve"> worden</w:t>
      </w:r>
      <w:r>
        <w:t xml:space="preserve"> </w:t>
      </w:r>
      <w:r w:rsidR="002E56B3">
        <w:t xml:space="preserve">per functie </w:t>
      </w:r>
      <w:r>
        <w:t xml:space="preserve">de </w:t>
      </w:r>
      <w:r w:rsidR="002E56B3" w:rsidRPr="002E56B3">
        <w:t>activiteitenschema</w:t>
      </w:r>
      <w:r w:rsidR="00DB3AE6">
        <w:t>’</w:t>
      </w:r>
      <w:r w:rsidR="002E56B3">
        <w:t>s</w:t>
      </w:r>
      <w:r>
        <w:t xml:space="preserve"> uitgewerkt</w:t>
      </w:r>
      <w:r w:rsidR="00DB3AE6">
        <w:t xml:space="preserve"> en toegelicht</w:t>
      </w:r>
      <w:r>
        <w:t>. Deze geven een inzicht i</w:t>
      </w:r>
      <w:r w:rsidR="002E56B3">
        <w:t>n het verband tussen de verschillende activiteiten</w:t>
      </w:r>
      <w:r w:rsidR="008A3E77">
        <w:t xml:space="preserve"> en/</w:t>
      </w:r>
      <w:r w:rsidR="002E56B3">
        <w:t>of bewerkingen binnen de applicatie.</w:t>
      </w:r>
      <w:r>
        <w:t xml:space="preserve"> </w:t>
      </w:r>
    </w:p>
    <w:p w14:paraId="6D345C02" w14:textId="77777777" w:rsidR="00FD5DB1" w:rsidRDefault="0060261D" w:rsidP="0050054C">
      <w:pPr>
        <w:pStyle w:val="SPLinfo"/>
      </w:pPr>
      <w:r>
        <w:t>Voorbeeld</w:t>
      </w:r>
    </w:p>
    <w:p w14:paraId="0CBA9830" w14:textId="77777777" w:rsidR="002E56B3" w:rsidRDefault="00DB3AE6" w:rsidP="002E56B3">
      <w:pPr>
        <w:pStyle w:val="Kop2"/>
      </w:pPr>
      <w:bookmarkStart w:id="19" w:name="_Toc29287050"/>
      <w:bookmarkStart w:id="20" w:name="_Toc41392067"/>
      <w:r>
        <w:rPr>
          <w:noProof/>
          <w:lang w:eastAsia="nl-NL"/>
        </w:rPr>
        <w:drawing>
          <wp:anchor distT="0" distB="0" distL="114300" distR="114300" simplePos="0" relativeHeight="251679744" behindDoc="0" locked="0" layoutInCell="1" allowOverlap="1" wp14:anchorId="7DA4AB8E" wp14:editId="31566F7B">
            <wp:simplePos x="0" y="0"/>
            <wp:positionH relativeFrom="margin">
              <wp:align>right</wp:align>
            </wp:positionH>
            <wp:positionV relativeFrom="paragraph">
              <wp:posOffset>281624</wp:posOffset>
            </wp:positionV>
            <wp:extent cx="5760720" cy="4542471"/>
            <wp:effectExtent l="0" t="0" r="0" b="0"/>
            <wp:wrapNone/>
            <wp:docPr id="15" name="Picture 15" descr="H:\Temp\SNAGHTML125ad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emp\SNAGHTML125ad9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6B3">
        <w:t>Functie</w:t>
      </w:r>
      <w:r w:rsidR="0050054C">
        <w:t xml:space="preserve">: </w:t>
      </w:r>
      <w:r>
        <w:t>functienaam</w:t>
      </w:r>
      <w:bookmarkEnd w:id="19"/>
      <w:bookmarkEnd w:id="20"/>
    </w:p>
    <w:p w14:paraId="6D6D2CCC" w14:textId="77777777" w:rsidR="0050054C" w:rsidRPr="0050054C" w:rsidRDefault="0050054C" w:rsidP="0050054C"/>
    <w:p w14:paraId="105C7344" w14:textId="77777777" w:rsidR="00FD5DB1" w:rsidRDefault="00FD5DB1" w:rsidP="00FD5DB1">
      <w:pPr>
        <w:pStyle w:val="Geenafstand"/>
        <w:keepNext/>
      </w:pPr>
      <w:r>
        <w:rPr>
          <w:noProof/>
          <w:lang w:eastAsia="nl-NL"/>
        </w:rPr>
        <w:drawing>
          <wp:inline distT="0" distB="0" distL="0" distR="0" wp14:anchorId="68B99F58" wp14:editId="3422D32D">
            <wp:extent cx="5760720" cy="4534721"/>
            <wp:effectExtent l="0" t="0" r="0" b="0"/>
            <wp:docPr id="5" name="Picture 5" descr="C:\Users\Lorenz\AppData\Local\Microsoft\Windows\INetCache\Content.MSO\4E5B6B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\AppData\Local\Microsoft\Windows\INetCache\Content.MSO\4E5B6B9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B392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BC6E6" w14:textId="77777777" w:rsidR="00FD5DB1" w:rsidRDefault="002E56B3" w:rsidP="00FD5DB1">
      <w:pPr>
        <w:pStyle w:val="Kop1"/>
      </w:pPr>
      <w:bookmarkStart w:id="21" w:name="_Toc29287051"/>
      <w:bookmarkStart w:id="22" w:name="_Toc41392068"/>
      <w:r>
        <w:lastRenderedPageBreak/>
        <w:t>User Interface Design</w:t>
      </w:r>
      <w:bookmarkEnd w:id="21"/>
      <w:bookmarkEnd w:id="22"/>
    </w:p>
    <w:p w14:paraId="390A3DBF" w14:textId="77777777" w:rsidR="0015692D" w:rsidRDefault="002E56B3" w:rsidP="0050054C">
      <w:pPr>
        <w:pStyle w:val="SPLinfo"/>
      </w:pPr>
      <w:r>
        <w:t xml:space="preserve">In het functioneel ontwerp zijn van alle schermen </w:t>
      </w:r>
      <w:proofErr w:type="spellStart"/>
      <w:r>
        <w:t>wireframes</w:t>
      </w:r>
      <w:proofErr w:type="spellEnd"/>
      <w:r>
        <w:t xml:space="preserve"> gemaakt. In dit hoofdstuk wordt van een of twee schermen het design volledig uitgewerkt weergegeven, zodat de ontwikkelaar kan zien hoe de applicatie eruit moet komen te zien.</w:t>
      </w:r>
    </w:p>
    <w:p w14:paraId="58EF9A35" w14:textId="77777777" w:rsidR="0033497A" w:rsidRPr="0093389B" w:rsidRDefault="0033497A" w:rsidP="0033497A">
      <w:pPr>
        <w:pStyle w:val="Kop2"/>
      </w:pPr>
      <w:bookmarkStart w:id="23" w:name="_Toc29287052"/>
      <w:bookmarkStart w:id="24" w:name="_Toc41392069"/>
      <w:r>
        <w:t>Scherm: Login</w:t>
      </w:r>
      <w:bookmarkEnd w:id="23"/>
      <w:bookmarkEnd w:id="24"/>
    </w:p>
    <w:p w14:paraId="7AFBCA94" w14:textId="77777777" w:rsidR="0033497A" w:rsidRDefault="00DB3AE6" w:rsidP="0033497A">
      <w:pPr>
        <w:keepNext/>
      </w:pPr>
      <w:r>
        <w:rPr>
          <w:noProof/>
          <w:lang w:eastAsia="nl-NL"/>
        </w:rPr>
        <w:drawing>
          <wp:inline distT="0" distB="0" distL="0" distR="0" wp14:anchorId="370C47E1" wp14:editId="6D2E571B">
            <wp:extent cx="5760720" cy="3481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7C1D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813130" w14:textId="77777777" w:rsidR="0033497A" w:rsidRDefault="0033497A" w:rsidP="0033497A">
      <w:pPr>
        <w:pStyle w:val="Kop1"/>
      </w:pPr>
      <w:bookmarkStart w:id="25" w:name="_Toc29287053"/>
      <w:bookmarkStart w:id="26" w:name="_Toc41392070"/>
      <w:r>
        <w:lastRenderedPageBreak/>
        <w:t>Data</w:t>
      </w:r>
      <w:r w:rsidR="00766273">
        <w:t>(</w:t>
      </w:r>
      <w:r>
        <w:t>base</w:t>
      </w:r>
      <w:r w:rsidR="00766273">
        <w:t>)</w:t>
      </w:r>
      <w:r>
        <w:t xml:space="preserve"> structuur</w:t>
      </w:r>
      <w:bookmarkEnd w:id="25"/>
      <w:bookmarkEnd w:id="26"/>
    </w:p>
    <w:p w14:paraId="3548D14F" w14:textId="77777777" w:rsidR="0050054C" w:rsidRDefault="0033497A" w:rsidP="0050054C">
      <w:pPr>
        <w:pStyle w:val="SPLinfo"/>
      </w:pPr>
      <w:r>
        <w:t>In dit hoofdstuk wordt de structuur van de database schematisch weergegeven</w:t>
      </w:r>
      <w:r w:rsidR="00F24D06">
        <w:t xml:space="preserve"> in een zogenaamd </w:t>
      </w:r>
      <w:proofErr w:type="spellStart"/>
      <w:r w:rsidR="00F24D06">
        <w:t>Entity</w:t>
      </w:r>
      <w:proofErr w:type="spellEnd"/>
      <w:r w:rsidR="00F24D06">
        <w:t xml:space="preserve"> </w:t>
      </w:r>
      <w:proofErr w:type="spellStart"/>
      <w:r w:rsidR="00F24D06">
        <w:t>Relation</w:t>
      </w:r>
      <w:proofErr w:type="spellEnd"/>
      <w:r w:rsidR="00F24D06">
        <w:t xml:space="preserve"> Diagram (ERD)</w:t>
      </w:r>
      <w:r w:rsidR="00766273">
        <w:t xml:space="preserve"> of in definitie van classes of modellen</w:t>
      </w:r>
      <w:r w:rsidR="00F24D06">
        <w:t>. Hierin wordt duidelijk gemaakt welke tabellen er zijn</w:t>
      </w:r>
      <w:r w:rsidR="0050054C">
        <w:t xml:space="preserve"> en wat ze inhouden</w:t>
      </w:r>
      <w:r w:rsidR="00F24D06">
        <w:t>, welke velden deze bevatten</w:t>
      </w:r>
      <w:r w:rsidR="0050054C">
        <w:t>,</w:t>
      </w:r>
      <w:r w:rsidR="00F24D06">
        <w:t xml:space="preserve"> en per veld wat het datatype is, de veldlengte </w:t>
      </w:r>
      <w:r w:rsidR="00264074">
        <w:t xml:space="preserve">is </w:t>
      </w:r>
      <w:r w:rsidR="00F24D06">
        <w:t xml:space="preserve">en of ze verplicht zijn. Tevens worden de </w:t>
      </w:r>
      <w:proofErr w:type="spellStart"/>
      <w:r w:rsidR="00F24D06">
        <w:t>foreign</w:t>
      </w:r>
      <w:proofErr w:type="spellEnd"/>
      <w:r w:rsidR="00F24D06">
        <w:t xml:space="preserve"> </w:t>
      </w:r>
      <w:proofErr w:type="spellStart"/>
      <w:r w:rsidR="00F24D06">
        <w:t>keys</w:t>
      </w:r>
      <w:proofErr w:type="spellEnd"/>
      <w:r w:rsidR="00F24D06">
        <w:t xml:space="preserve"> </w:t>
      </w:r>
      <w:r w:rsidR="00766273">
        <w:t>aang</w:t>
      </w:r>
      <w:r w:rsidR="00F24D06">
        <w:t>egeven.</w:t>
      </w:r>
      <w:r w:rsidR="00264074">
        <w:br/>
        <w:t>Het is toegestaan om het ERD ‘</w:t>
      </w:r>
      <w:r w:rsidR="0050054C">
        <w:t>code-first</w:t>
      </w:r>
      <w:r w:rsidR="00264074">
        <w:t>’</w:t>
      </w:r>
      <w:r w:rsidR="0050054C">
        <w:t xml:space="preserve"> te beschrijven.</w:t>
      </w:r>
    </w:p>
    <w:p w14:paraId="4592997E" w14:textId="77777777" w:rsidR="0050054C" w:rsidRDefault="0050054C" w:rsidP="0040580E">
      <w:pPr>
        <w:pStyle w:val="Geenafstand"/>
      </w:pPr>
    </w:p>
    <w:p w14:paraId="24174FCA" w14:textId="77777777" w:rsidR="00F24D06" w:rsidRDefault="00766273" w:rsidP="0040580E">
      <w:pPr>
        <w:keepNext/>
        <w:jc w:val="center"/>
      </w:pPr>
      <w:r>
        <w:rPr>
          <w:noProof/>
          <w:lang w:eastAsia="nl-NL"/>
        </w:rPr>
        <w:drawing>
          <wp:inline distT="0" distB="0" distL="0" distR="0" wp14:anchorId="25D094E1" wp14:editId="4DEC4F22">
            <wp:extent cx="5021580" cy="5163820"/>
            <wp:effectExtent l="0" t="0" r="7620" b="0"/>
            <wp:docPr id="18" name="Picture 18" descr="H:\Temp\SNAGHTML1336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Temp\SNAGHTML13367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CA22" w14:textId="77777777" w:rsidR="00525F98" w:rsidRDefault="00525F98" w:rsidP="00D65259"/>
    <w:p w14:paraId="5BC33458" w14:textId="77777777" w:rsidR="00525F98" w:rsidRDefault="00525F98">
      <w:r>
        <w:br w:type="page"/>
      </w:r>
    </w:p>
    <w:p w14:paraId="6ABC046F" w14:textId="77777777" w:rsidR="0015692D" w:rsidRPr="0093389B" w:rsidRDefault="00DC10FC" w:rsidP="00DC10FC">
      <w:pPr>
        <w:pStyle w:val="Kop1"/>
      </w:pPr>
      <w:bookmarkStart w:id="27" w:name="_Toc29287054"/>
      <w:bookmarkStart w:id="28" w:name="_Toc41392071"/>
      <w:r w:rsidRPr="0093389B">
        <w:lastRenderedPageBreak/>
        <w:t>Akkoord opdrachtgever</w:t>
      </w:r>
      <w:bookmarkEnd w:id="27"/>
      <w:bookmarkEnd w:id="28"/>
    </w:p>
    <w:p w14:paraId="4A0308D0" w14:textId="77777777" w:rsidR="00DC10FC" w:rsidRPr="0093389B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B8DCF48" w14:textId="77777777" w:rsidTr="00B11207">
        <w:trPr>
          <w:trHeight w:val="567"/>
        </w:trPr>
        <w:tc>
          <w:tcPr>
            <w:tcW w:w="988" w:type="dxa"/>
          </w:tcPr>
          <w:p w14:paraId="71760261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8074" w:type="dxa"/>
          </w:tcPr>
          <w:p w14:paraId="574635E1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B542F92" w14:textId="77777777" w:rsidTr="00B11207">
        <w:trPr>
          <w:trHeight w:val="567"/>
        </w:trPr>
        <w:tc>
          <w:tcPr>
            <w:tcW w:w="988" w:type="dxa"/>
          </w:tcPr>
          <w:p w14:paraId="4A55CF21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8074" w:type="dxa"/>
          </w:tcPr>
          <w:p w14:paraId="58F7F3E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717D1E7" w14:textId="77777777" w:rsidTr="00B11207">
        <w:trPr>
          <w:trHeight w:val="1701"/>
        </w:trPr>
        <w:tc>
          <w:tcPr>
            <w:tcW w:w="988" w:type="dxa"/>
          </w:tcPr>
          <w:p w14:paraId="27B1C14B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695118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17DC66EF" w14:textId="77777777" w:rsidR="00DC10FC" w:rsidRPr="0093389B" w:rsidRDefault="00DC10FC" w:rsidP="00DC10FC">
      <w:pPr>
        <w:pStyle w:val="Geenafstand"/>
      </w:pPr>
    </w:p>
    <w:sectPr w:rsidR="00DC10FC" w:rsidRPr="0093389B" w:rsidSect="008A3E77">
      <w:headerReference w:type="default" r:id="rId18"/>
      <w:footerReference w:type="even" r:id="rId19"/>
      <w:footerReference w:type="defaul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0367E" w14:textId="77777777" w:rsidR="00D14186" w:rsidRDefault="00D14186" w:rsidP="008A2B7E">
      <w:pPr>
        <w:spacing w:after="0" w:line="240" w:lineRule="auto"/>
      </w:pPr>
      <w:r>
        <w:separator/>
      </w:r>
    </w:p>
  </w:endnote>
  <w:endnote w:type="continuationSeparator" w:id="0">
    <w:p w14:paraId="0A43C259" w14:textId="77777777" w:rsidR="00D14186" w:rsidRDefault="00D14186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9D06E" w14:textId="77777777" w:rsidR="00F8152B" w:rsidRPr="00911EB1" w:rsidRDefault="00FD10F2" w:rsidP="00F8152B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08DF69" wp14:editId="7A6F823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A9A9F" w14:textId="77777777" w:rsidR="00FD10F2" w:rsidRPr="00FD10F2" w:rsidRDefault="00FD10F2" w:rsidP="00FD10F2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08DF6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66FA9A9F" w14:textId="77777777" w:rsidR="00FD10F2" w:rsidRPr="00FD10F2" w:rsidRDefault="00FD10F2" w:rsidP="00FD10F2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8152B">
          <w:fldChar w:fldCharType="begin"/>
        </w:r>
        <w:r w:rsidR="00F8152B" w:rsidRPr="0093389B">
          <w:rPr>
            <w:lang w:val="en-US"/>
          </w:rPr>
          <w:instrText xml:space="preserve"> PAGE   \* MERGEFORMAT </w:instrText>
        </w:r>
        <w:r w:rsidR="00F8152B">
          <w:fldChar w:fldCharType="separate"/>
        </w:r>
        <w:r w:rsidR="00F8152B" w:rsidRPr="00911EB1">
          <w:rPr>
            <w:lang w:val="en-GB"/>
          </w:rPr>
          <w:t>2</w:t>
        </w:r>
        <w:r w:rsidR="00F8152B">
          <w:rPr>
            <w:noProof/>
          </w:rPr>
          <w:fldChar w:fldCharType="end"/>
        </w:r>
      </w:sdtContent>
    </w:sdt>
    <w:r w:rsidR="00F8152B" w:rsidRPr="00911EB1">
      <w:rPr>
        <w:noProof/>
        <w:lang w:val="en-GB"/>
      </w:rPr>
      <w:tab/>
    </w:r>
    <w:proofErr w:type="spellStart"/>
    <w:r w:rsidR="00F8152B" w:rsidRPr="00911EB1">
      <w:rPr>
        <w:lang w:val="en-GB"/>
      </w:rPr>
      <w:t>Technisch</w:t>
    </w:r>
    <w:proofErr w:type="spellEnd"/>
    <w:r w:rsidR="00F8152B" w:rsidRPr="00911EB1">
      <w:rPr>
        <w:lang w:val="en-GB"/>
      </w:rPr>
      <w:t xml:space="preserve"> </w:t>
    </w:r>
    <w:proofErr w:type="spellStart"/>
    <w:r w:rsidR="00F8152B" w:rsidRPr="00911EB1">
      <w:rPr>
        <w:lang w:val="en-GB"/>
      </w:rPr>
      <w:t>ontwerp</w:t>
    </w:r>
    <w:proofErr w:type="spellEnd"/>
    <w:r w:rsidR="00F8152B" w:rsidRPr="00911EB1">
      <w:rPr>
        <w:lang w:val="en-GB"/>
      </w:rPr>
      <w:t xml:space="preserve"> </w:t>
    </w:r>
    <w:r w:rsidR="00F8152B" w:rsidRPr="0093389B">
      <w:rPr>
        <w:lang w:val="en-US"/>
      </w:rPr>
      <w:t xml:space="preserve"> (</w:t>
    </w:r>
    <w:r w:rsidR="00F8152B">
      <w:fldChar w:fldCharType="begin"/>
    </w:r>
    <w:r w:rsidR="00F8152B" w:rsidRPr="0093389B">
      <w:rPr>
        <w:lang w:val="en-US"/>
      </w:rPr>
      <w:instrText xml:space="preserve"> REF Versienummer \h </w:instrText>
    </w:r>
    <w:r w:rsidR="00F8152B">
      <w:fldChar w:fldCharType="separate"/>
    </w:r>
    <w:sdt>
      <w:sdtPr>
        <w:alias w:val="Versienummer"/>
        <w:tag w:val="Version"/>
        <w:id w:val="933018378"/>
        <w:placeholder>
          <w:docPart w:val="24A1ACE769D948AE92110771A128786F"/>
        </w:placeholder>
        <w:showingPlcHdr/>
        <w:text/>
      </w:sdtPr>
      <w:sdtEndPr/>
      <w:sdtContent>
        <w:r w:rsidR="00BE1B9A" w:rsidRPr="004E1C8F">
          <w:rPr>
            <w:rStyle w:val="Tekstvantijdelijkeaanduiding"/>
            <w:lang w:val="en-US"/>
          </w:rPr>
          <w:t>Click or tap here to enter text.</w:t>
        </w:r>
      </w:sdtContent>
    </w:sdt>
    <w:r w:rsidR="00F8152B">
      <w:fldChar w:fldCharType="end"/>
    </w:r>
    <w:r w:rsidR="00F8152B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0B840" w14:textId="09B604A3" w:rsidR="008A2B7E" w:rsidRPr="00154798" w:rsidRDefault="00D14186" w:rsidP="00154798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154798" w:rsidRPr="000C4410">
          <w:rPr>
            <w:sz w:val="16"/>
            <w:szCs w:val="16"/>
          </w:rPr>
          <w:t>© Stichting Praktijkleren</w:t>
        </w:r>
        <w:r w:rsidR="00154798" w:rsidRPr="000C4410">
          <w:rPr>
            <w:sz w:val="16"/>
            <w:szCs w:val="16"/>
          </w:rPr>
          <w:tab/>
        </w:r>
        <w:r w:rsidR="00154798">
          <w:rPr>
            <w:sz w:val="16"/>
            <w:szCs w:val="16"/>
          </w:rPr>
          <w:t>Technisch ontwerp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sz w:val="16"/>
            <w:szCs w:val="16"/>
          </w:rPr>
          <w:tab/>
          <w:t>AMO_AO16</w:t>
        </w:r>
        <w:r w:rsidR="00154798" w:rsidRPr="000C4410">
          <w:rPr>
            <w:sz w:val="16"/>
            <w:szCs w:val="16"/>
          </w:rPr>
          <w:noBreakHyphen/>
          <w:t>PvB_B1</w:t>
        </w:r>
        <w:r w:rsidR="00154798" w:rsidRPr="000C4410">
          <w:rPr>
            <w:sz w:val="16"/>
            <w:szCs w:val="16"/>
          </w:rPr>
          <w:noBreakHyphen/>
          <w:t>K1_1V1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PAGE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3</w:t>
        </w:r>
        <w:r w:rsidR="00154798" w:rsidRPr="000C4410">
          <w:rPr>
            <w:bCs/>
            <w:sz w:val="16"/>
            <w:szCs w:val="16"/>
          </w:rPr>
          <w:fldChar w:fldCharType="end"/>
        </w:r>
        <w:r w:rsidR="00154798" w:rsidRPr="000C4410">
          <w:rPr>
            <w:sz w:val="16"/>
            <w:szCs w:val="16"/>
          </w:rPr>
          <w:t>/</w:t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NUMPAGES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9</w:t>
        </w:r>
        <w:r w:rsidR="00154798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79B57" w14:textId="77777777" w:rsidR="00E01469" w:rsidRDefault="0014155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E2F489" wp14:editId="77CBF81E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7C92E4" w14:textId="77777777" w:rsidR="00141556" w:rsidRPr="00FD10F2" w:rsidRDefault="00141556" w:rsidP="0014155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2F48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BJDH9EKgIAADMEAAAOAAAAAAAAAAAAAAAAAC4CAABk&#10;cnMvZTJvRG9jLnhtbFBLAQItABQABgAIAAAAIQCI+y4i4gAAAAsBAAAPAAAAAAAAAAAAAAAAAIQE&#10;AABkcnMvZG93bnJldi54bWxQSwUGAAAAAAQABADzAAAAkwUAAAAA&#10;" stroked="f">
              <v:textbox>
                <w:txbxContent>
                  <w:p w14:paraId="2F7C92E4" w14:textId="77777777" w:rsidR="00141556" w:rsidRPr="00FD10F2" w:rsidRDefault="00141556" w:rsidP="0014155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BB664" w14:textId="77777777" w:rsidR="00D14186" w:rsidRDefault="00D14186" w:rsidP="008A2B7E">
      <w:pPr>
        <w:spacing w:after="0" w:line="240" w:lineRule="auto"/>
      </w:pPr>
      <w:r>
        <w:separator/>
      </w:r>
    </w:p>
  </w:footnote>
  <w:footnote w:type="continuationSeparator" w:id="0">
    <w:p w14:paraId="7DF7B3C4" w14:textId="77777777" w:rsidR="00D14186" w:rsidRDefault="00D14186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F4BEF" w14:textId="77777777" w:rsidR="00B11207" w:rsidRPr="0093389B" w:rsidRDefault="008A3E77">
    <w:pPr>
      <w:pStyle w:val="Koptekst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2CC9F8F0" wp14:editId="5B5FD8B1">
          <wp:simplePos x="0" y="0"/>
          <wp:positionH relativeFrom="margin">
            <wp:posOffset>3543300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D4D5D"/>
    <w:multiLevelType w:val="hybridMultilevel"/>
    <w:tmpl w:val="7608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9A"/>
    <w:rsid w:val="000170CE"/>
    <w:rsid w:val="0004495B"/>
    <w:rsid w:val="000521F3"/>
    <w:rsid w:val="000534B2"/>
    <w:rsid w:val="00054F7C"/>
    <w:rsid w:val="000D522C"/>
    <w:rsid w:val="0010454A"/>
    <w:rsid w:val="0012351B"/>
    <w:rsid w:val="00141556"/>
    <w:rsid w:val="001502A4"/>
    <w:rsid w:val="00154473"/>
    <w:rsid w:val="00154798"/>
    <w:rsid w:val="0015692D"/>
    <w:rsid w:val="001A79BC"/>
    <w:rsid w:val="001C5E44"/>
    <w:rsid w:val="001E45D8"/>
    <w:rsid w:val="001F5C1B"/>
    <w:rsid w:val="001F6ADA"/>
    <w:rsid w:val="00251710"/>
    <w:rsid w:val="00264074"/>
    <w:rsid w:val="00287F7B"/>
    <w:rsid w:val="002C6CA9"/>
    <w:rsid w:val="002E56B3"/>
    <w:rsid w:val="0033497A"/>
    <w:rsid w:val="00370181"/>
    <w:rsid w:val="00382452"/>
    <w:rsid w:val="003A2EE7"/>
    <w:rsid w:val="003D0335"/>
    <w:rsid w:val="003D18A8"/>
    <w:rsid w:val="003D74EA"/>
    <w:rsid w:val="003E1D29"/>
    <w:rsid w:val="0040580E"/>
    <w:rsid w:val="00436361"/>
    <w:rsid w:val="00445881"/>
    <w:rsid w:val="00453A11"/>
    <w:rsid w:val="004617F6"/>
    <w:rsid w:val="00464DA2"/>
    <w:rsid w:val="00465031"/>
    <w:rsid w:val="0046597C"/>
    <w:rsid w:val="004669F7"/>
    <w:rsid w:val="00467C2A"/>
    <w:rsid w:val="00491D11"/>
    <w:rsid w:val="004A03CA"/>
    <w:rsid w:val="004A4DFD"/>
    <w:rsid w:val="004E1C8F"/>
    <w:rsid w:val="0050054C"/>
    <w:rsid w:val="00525F98"/>
    <w:rsid w:val="00530F5B"/>
    <w:rsid w:val="00535D60"/>
    <w:rsid w:val="005458EA"/>
    <w:rsid w:val="00577C71"/>
    <w:rsid w:val="0058383B"/>
    <w:rsid w:val="005A66D9"/>
    <w:rsid w:val="005D0910"/>
    <w:rsid w:val="0060261D"/>
    <w:rsid w:val="00610357"/>
    <w:rsid w:val="006351D7"/>
    <w:rsid w:val="006642D3"/>
    <w:rsid w:val="00664B01"/>
    <w:rsid w:val="006675A6"/>
    <w:rsid w:val="006924DE"/>
    <w:rsid w:val="0069447D"/>
    <w:rsid w:val="006A2A88"/>
    <w:rsid w:val="006F365B"/>
    <w:rsid w:val="00704456"/>
    <w:rsid w:val="0071476C"/>
    <w:rsid w:val="00736085"/>
    <w:rsid w:val="007408C1"/>
    <w:rsid w:val="00741E0E"/>
    <w:rsid w:val="0076561E"/>
    <w:rsid w:val="007657B8"/>
    <w:rsid w:val="00766273"/>
    <w:rsid w:val="007739E7"/>
    <w:rsid w:val="00775F86"/>
    <w:rsid w:val="0078282C"/>
    <w:rsid w:val="007C1CE4"/>
    <w:rsid w:val="007F4FA8"/>
    <w:rsid w:val="008425F0"/>
    <w:rsid w:val="008478EC"/>
    <w:rsid w:val="0085287A"/>
    <w:rsid w:val="00887BB0"/>
    <w:rsid w:val="00896809"/>
    <w:rsid w:val="008A2B7E"/>
    <w:rsid w:val="008A3E77"/>
    <w:rsid w:val="008A796A"/>
    <w:rsid w:val="008D71BC"/>
    <w:rsid w:val="009059A5"/>
    <w:rsid w:val="00907F82"/>
    <w:rsid w:val="00911EB1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E382B"/>
    <w:rsid w:val="009E553C"/>
    <w:rsid w:val="009F41A2"/>
    <w:rsid w:val="00A12187"/>
    <w:rsid w:val="00A342D6"/>
    <w:rsid w:val="00A50A4E"/>
    <w:rsid w:val="00A51D7A"/>
    <w:rsid w:val="00A963BC"/>
    <w:rsid w:val="00A96680"/>
    <w:rsid w:val="00AC0040"/>
    <w:rsid w:val="00AD0A54"/>
    <w:rsid w:val="00AE23A0"/>
    <w:rsid w:val="00AF55D5"/>
    <w:rsid w:val="00B006ED"/>
    <w:rsid w:val="00B11207"/>
    <w:rsid w:val="00B202A4"/>
    <w:rsid w:val="00B41910"/>
    <w:rsid w:val="00B4325C"/>
    <w:rsid w:val="00B83F5F"/>
    <w:rsid w:val="00B843E3"/>
    <w:rsid w:val="00BA3CC7"/>
    <w:rsid w:val="00BB5D6D"/>
    <w:rsid w:val="00BE1B9A"/>
    <w:rsid w:val="00C11737"/>
    <w:rsid w:val="00C27281"/>
    <w:rsid w:val="00C34CCE"/>
    <w:rsid w:val="00C54405"/>
    <w:rsid w:val="00C6710D"/>
    <w:rsid w:val="00C73B29"/>
    <w:rsid w:val="00C852B8"/>
    <w:rsid w:val="00CD31D4"/>
    <w:rsid w:val="00CF6003"/>
    <w:rsid w:val="00CF70FF"/>
    <w:rsid w:val="00D14186"/>
    <w:rsid w:val="00D20C78"/>
    <w:rsid w:val="00D65259"/>
    <w:rsid w:val="00D73541"/>
    <w:rsid w:val="00D73DBF"/>
    <w:rsid w:val="00D84A64"/>
    <w:rsid w:val="00DB2E3B"/>
    <w:rsid w:val="00DB3AE6"/>
    <w:rsid w:val="00DC10FC"/>
    <w:rsid w:val="00DC2182"/>
    <w:rsid w:val="00DF4D03"/>
    <w:rsid w:val="00E01469"/>
    <w:rsid w:val="00E0464C"/>
    <w:rsid w:val="00E05414"/>
    <w:rsid w:val="00E13067"/>
    <w:rsid w:val="00E60B5D"/>
    <w:rsid w:val="00E72841"/>
    <w:rsid w:val="00E7326A"/>
    <w:rsid w:val="00E84A1F"/>
    <w:rsid w:val="00E869FB"/>
    <w:rsid w:val="00EA0647"/>
    <w:rsid w:val="00EB1A2F"/>
    <w:rsid w:val="00EC0420"/>
    <w:rsid w:val="00EC781F"/>
    <w:rsid w:val="00EC7DE3"/>
    <w:rsid w:val="00ED3604"/>
    <w:rsid w:val="00F24D06"/>
    <w:rsid w:val="00F427B9"/>
    <w:rsid w:val="00F8152B"/>
    <w:rsid w:val="00F9359B"/>
    <w:rsid w:val="00FA1F40"/>
    <w:rsid w:val="00FA340A"/>
    <w:rsid w:val="00FD107C"/>
    <w:rsid w:val="00FD10F2"/>
    <w:rsid w:val="00FD5DB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9461E"/>
  <w15:chartTrackingRefBased/>
  <w15:docId w15:val="{9C025F3D-E9CF-4B34-9BD0-22A2EC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FD5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5458EA"/>
    <w:pPr>
      <w:spacing w:after="0"/>
    </w:pPr>
  </w:style>
  <w:style w:type="table" w:styleId="Lijsttabel4">
    <w:name w:val="List Table 4"/>
    <w:basedOn w:val="Standaardtabel"/>
    <w:uiPriority w:val="49"/>
    <w:rsid w:val="004E1C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0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40580E"/>
    <w:pPr>
      <w:spacing w:after="100"/>
      <w:ind w:left="440"/>
    </w:pPr>
  </w:style>
  <w:style w:type="paragraph" w:customStyle="1" w:styleId="SPLinfo">
    <w:name w:val="SPL_info"/>
    <w:basedOn w:val="Standaard"/>
    <w:link w:val="SPLinfoChar"/>
    <w:qFormat/>
    <w:rsid w:val="008A3E77"/>
    <w:rPr>
      <w:i/>
    </w:rPr>
  </w:style>
  <w:style w:type="character" w:customStyle="1" w:styleId="SPLinfoChar">
    <w:name w:val="SPL_info Char"/>
    <w:basedOn w:val="Standaardalinea-lettertype"/>
    <w:link w:val="SPLinfo"/>
    <w:rsid w:val="008A3E77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0261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0261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026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026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0261D"/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65031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3_TO_Technisch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62E2BA3DB74FC193A313C00884C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2A4D0-1767-4B6C-8DBF-C1203DD8A567}"/>
      </w:docPartPr>
      <w:docPartBody>
        <w:p w:rsidR="001C214B" w:rsidRDefault="0032679A">
          <w:pPr>
            <w:pStyle w:val="A762E2BA3DB74FC193A313C00884C11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CE3BF81BBD844B88EF031D16CA1B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D5E39F-EAF4-4B7C-A0E0-A8F6E2CB4EB2}"/>
      </w:docPartPr>
      <w:docPartBody>
        <w:p w:rsidR="001C214B" w:rsidRDefault="0032679A">
          <w:pPr>
            <w:pStyle w:val="9CE3BF81BBD844B88EF031D16CA1B3B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8A407C9A52564211A84314AF1094FF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909B87-2886-4DD0-88A1-8BCAC15EB11A}"/>
      </w:docPartPr>
      <w:docPartBody>
        <w:p w:rsidR="001C214B" w:rsidRDefault="0032679A">
          <w:pPr>
            <w:pStyle w:val="8A407C9A52564211A84314AF1094FFDC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A4B36B357C24AC8B6332195E6A8E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E2152-E63A-4617-AE9C-852BBAE19C85}"/>
      </w:docPartPr>
      <w:docPartBody>
        <w:p w:rsidR="001C214B" w:rsidRDefault="0032679A">
          <w:pPr>
            <w:pStyle w:val="2A4B36B357C24AC8B6332195E6A8E46B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4A1ACE769D948AE92110771A12878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E414C-8E85-48C2-94D5-24699AADE2BA}"/>
      </w:docPartPr>
      <w:docPartBody>
        <w:p w:rsidR="001C214B" w:rsidRDefault="0032679A" w:rsidP="0032679A">
          <w:pPr>
            <w:pStyle w:val="24A1ACE769D948AE92110771A128786F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1C214B"/>
    <w:rsid w:val="0032679A"/>
    <w:rsid w:val="00AC1639"/>
    <w:rsid w:val="00B7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2679A"/>
    <w:rPr>
      <w:color w:val="808080"/>
    </w:rPr>
  </w:style>
  <w:style w:type="paragraph" w:customStyle="1" w:styleId="A762E2BA3DB74FC193A313C00884C111">
    <w:name w:val="A762E2BA3DB74FC193A313C00884C111"/>
  </w:style>
  <w:style w:type="paragraph" w:customStyle="1" w:styleId="9CE3BF81BBD844B88EF031D16CA1B3B8">
    <w:name w:val="9CE3BF81BBD844B88EF031D16CA1B3B8"/>
  </w:style>
  <w:style w:type="paragraph" w:customStyle="1" w:styleId="8A407C9A52564211A84314AF1094FFDC">
    <w:name w:val="8A407C9A52564211A84314AF1094FFDC"/>
  </w:style>
  <w:style w:type="paragraph" w:customStyle="1" w:styleId="2A4B36B357C24AC8B6332195E6A8E46B">
    <w:name w:val="2A4B36B357C24AC8B6332195E6A8E46B"/>
  </w:style>
  <w:style w:type="paragraph" w:customStyle="1" w:styleId="24A1ACE769D948AE92110771A128786F">
    <w:name w:val="24A1ACE769D948AE92110771A128786F"/>
    <w:rsid w:val="00326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3D81-BCDC-41B3-B63B-E2FB66757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BC15E3F5-E797-4272-8996-AC732AAA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B1-K1-W3_TO_Technisch Ontwerp.dotx</Template>
  <TotalTime>56</TotalTime>
  <Pages>10</Pages>
  <Words>571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max van den boom</cp:lastModifiedBy>
  <cp:revision>5</cp:revision>
  <cp:lastPrinted>2018-09-01T10:46:00Z</cp:lastPrinted>
  <dcterms:created xsi:type="dcterms:W3CDTF">2020-05-27T07:09:00Z</dcterms:created>
  <dcterms:modified xsi:type="dcterms:W3CDTF">2020-05-27T08:04:00Z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2048">
    <vt:lpwstr>13</vt:lpwstr>
  </property>
</Properties>
</file>