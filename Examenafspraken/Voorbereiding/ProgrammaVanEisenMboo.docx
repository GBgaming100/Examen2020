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pPr w:leftFromText="142" w:rightFromText="142" w:vertAnchor="page" w:horzAnchor="margin" w:tblpXSpec="right" w:tblpY="13989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2152"/>
      </w:tblGrid>
      <w:tr w:rsidR="00FF4CE9" w:rsidRPr="00BE6996" w14:paraId="4B7DF7C7" w14:textId="77777777" w:rsidTr="00FF4CE9">
        <w:tc>
          <w:tcPr>
            <w:tcW w:w="1601" w:type="dxa"/>
          </w:tcPr>
          <w:p w14:paraId="3ECF22AC" w14:textId="77777777" w:rsidR="00FF4CE9" w:rsidRPr="00145DB2" w:rsidRDefault="00FF4CE9" w:rsidP="00FF4CE9">
            <w:pPr>
              <w:pStyle w:val="Geenafstand"/>
            </w:pPr>
            <w:r w:rsidRPr="00145DB2">
              <w:t>Versienummer:</w:t>
            </w:r>
          </w:p>
        </w:tc>
        <w:tc>
          <w:tcPr>
            <w:tcW w:w="2152" w:type="dxa"/>
          </w:tcPr>
          <w:p w14:paraId="2B71E57F" w14:textId="77777777" w:rsidR="00FF4CE9" w:rsidRPr="00BE6996" w:rsidRDefault="00FF4CE9" w:rsidP="00FF4CE9">
            <w:pPr>
              <w:pStyle w:val="Geenafstand"/>
              <w:rPr>
                <w:lang w:val="en-US"/>
              </w:rPr>
            </w:pPr>
            <w:sdt>
              <w:sdtPr>
                <w:alias w:val="Versienummer"/>
                <w:tag w:val="Version"/>
                <w:id w:val="574782327"/>
                <w:placeholder>
                  <w:docPart w:val="D8580E9D62A243CF9E91140EC50174E7"/>
                </w:placeholder>
                <w:text/>
              </w:sdtPr>
              <w:sdtContent>
                <w:r>
                  <w:t>1</w:t>
                </w:r>
              </w:sdtContent>
            </w:sdt>
          </w:p>
        </w:tc>
      </w:tr>
      <w:tr w:rsidR="00FF4CE9" w:rsidRPr="00BE6996" w14:paraId="7D4F30E0" w14:textId="77777777" w:rsidTr="00FF4CE9">
        <w:tc>
          <w:tcPr>
            <w:tcW w:w="1601" w:type="dxa"/>
          </w:tcPr>
          <w:p w14:paraId="3A976170" w14:textId="77777777" w:rsidR="00FF4CE9" w:rsidRPr="00145DB2" w:rsidRDefault="00FF4CE9" w:rsidP="00FF4CE9">
            <w:pPr>
              <w:pStyle w:val="Geenafstand"/>
            </w:pPr>
            <w:r w:rsidRPr="00145DB2">
              <w:t>Auteur(s):</w:t>
            </w:r>
          </w:p>
        </w:tc>
        <w:tc>
          <w:tcPr>
            <w:tcW w:w="2152" w:type="dxa"/>
          </w:tcPr>
          <w:p w14:paraId="5C81DEDA" w14:textId="77777777" w:rsidR="00FF4CE9" w:rsidRPr="00BE6996" w:rsidRDefault="00FF4CE9" w:rsidP="00FF4CE9">
            <w:pPr>
              <w:pStyle w:val="Geenafstand"/>
              <w:rPr>
                <w:lang w:val="en-US"/>
              </w:rPr>
            </w:pPr>
            <w:sdt>
              <w:sdtPr>
                <w:alias w:val="Naam van de auteur"/>
                <w:tag w:val="Authors"/>
                <w:id w:val="-272173369"/>
                <w:placeholder>
                  <w:docPart w:val="45AB5E2C44BB4189B35D56869C89EC2B"/>
                </w:placeholder>
                <w:text/>
              </w:sdtPr>
              <w:sdtContent>
                <w:r>
                  <w:t>Max van den Boom</w:t>
                </w:r>
              </w:sdtContent>
            </w:sdt>
          </w:p>
        </w:tc>
      </w:tr>
      <w:tr w:rsidR="00FF4CE9" w:rsidRPr="00BE6996" w14:paraId="08038A98" w14:textId="77777777" w:rsidTr="00FF4CE9">
        <w:tc>
          <w:tcPr>
            <w:tcW w:w="1601" w:type="dxa"/>
          </w:tcPr>
          <w:p w14:paraId="6212FFDA" w14:textId="77777777" w:rsidR="00FF4CE9" w:rsidRPr="00145DB2" w:rsidRDefault="00FF4CE9" w:rsidP="00FF4CE9">
            <w:pPr>
              <w:pStyle w:val="Geenafstand"/>
            </w:pPr>
            <w:r w:rsidRPr="00145DB2">
              <w:t>Datum:</w:t>
            </w:r>
          </w:p>
        </w:tc>
        <w:tc>
          <w:tcPr>
            <w:tcW w:w="2152" w:type="dxa"/>
          </w:tcPr>
          <w:p w14:paraId="0DEE3F6A" w14:textId="77777777" w:rsidR="00FF4CE9" w:rsidRPr="00BE6996" w:rsidRDefault="00FF4CE9" w:rsidP="00FF4CE9">
            <w:pPr>
              <w:pStyle w:val="Geenafstand"/>
              <w:rPr>
                <w:lang w:val="en-US"/>
              </w:rPr>
            </w:pPr>
            <w:sdt>
              <w:sdtPr>
                <w:alias w:val="Datum"/>
                <w:tag w:val="Date"/>
                <w:id w:val="-1337764871"/>
                <w:placeholder>
                  <w:docPart w:val="7750962D91F84B329633B42A307F699A"/>
                </w:placeholder>
                <w:text/>
              </w:sdtPr>
              <w:sdtContent>
                <w:r>
                  <w:t>25-5-2020</w:t>
                </w:r>
              </w:sdtContent>
            </w:sdt>
          </w:p>
        </w:tc>
      </w:tr>
    </w:tbl>
    <w:sdt>
      <w:sdtPr>
        <w:id w:val="1179468736"/>
        <w:docPartObj>
          <w:docPartGallery w:val="Cover Pages"/>
          <w:docPartUnique/>
        </w:docPartObj>
      </w:sdtPr>
      <w:sdtContent>
        <w:p w14:paraId="40EF2A4E" w14:textId="50091E06" w:rsidR="00FF4CE9" w:rsidRDefault="00FF4CE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3236BF4A" wp14:editId="795542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75CCF0D" id="Groep 149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59CDBE46" wp14:editId="08D1B0A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7A135A" w14:textId="335F5FC9" w:rsidR="00FF4CE9" w:rsidRDefault="00FF4CE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Programma van eisen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9456C25" w14:textId="67B111AB" w:rsidR="00FF4CE9" w:rsidRDefault="00FF4CE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Examen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9CDBE46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6" type="#_x0000_t202" style="position:absolute;margin-left:0;margin-top:0;width:8in;height:286.5pt;z-index:25165516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14:paraId="7F7A135A" w14:textId="335F5FC9" w:rsidR="00FF4CE9" w:rsidRDefault="00FF4CE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Programma van eisen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9456C25" w14:textId="67B111AB" w:rsidR="00FF4CE9" w:rsidRDefault="00FF4CE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Examen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6186ECB" w14:textId="12A5B249" w:rsidR="00FF4CE9" w:rsidRDefault="00FF4CE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4946D8" wp14:editId="344FB1D5">
                    <wp:simplePos x="0" y="0"/>
                    <wp:positionH relativeFrom="page">
                      <wp:posOffset>2661557</wp:posOffset>
                    </wp:positionH>
                    <wp:positionV relativeFrom="page">
                      <wp:posOffset>7483929</wp:posOffset>
                    </wp:positionV>
                    <wp:extent cx="4676049" cy="1009650"/>
                    <wp:effectExtent l="0" t="0" r="0" b="1270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76049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C16387" w14:textId="189E6F50" w:rsidR="00FF4CE9" w:rsidRDefault="00FF4CE9" w:rsidP="00FF4CE9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B4946D8" id="Tekstvak 153" o:spid="_x0000_s1027" type="#_x0000_t202" style="position:absolute;margin-left:209.55pt;margin-top:589.3pt;width:368.2pt;height:79.5pt;z-index:251660288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" filled="f" stroked="f" strokeweight=".5pt">
                    <v:textbox style="mso-fit-shape-to-text:t" inset="126pt,0,54pt,0">
                      <w:txbxContent>
                        <w:p w14:paraId="4BC16387" w14:textId="189E6F50" w:rsidR="00FF4CE9" w:rsidRDefault="00FF4CE9" w:rsidP="00FF4CE9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9D82010" w14:textId="77777777" w:rsidR="008A2B7E" w:rsidRPr="00BE6996" w:rsidRDefault="008A2B7E">
      <w:pPr>
        <w:pStyle w:val="Ondertitel"/>
        <w:rPr>
          <w:lang w:val="en-US"/>
        </w:rPr>
      </w:pPr>
    </w:p>
    <w:tbl>
      <w:tblPr>
        <w:tblStyle w:val="Tabelraster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652"/>
      </w:tblGrid>
      <w:tr w:rsidR="00D95726" w:rsidRPr="009B6024" w14:paraId="35BD1C02" w14:textId="77777777" w:rsidTr="007E3D3E">
        <w:tc>
          <w:tcPr>
            <w:tcW w:w="1601" w:type="dxa"/>
          </w:tcPr>
          <w:p w14:paraId="4352BAA3" w14:textId="77777777" w:rsidR="00D95726" w:rsidRPr="00145DB2" w:rsidRDefault="00D95726" w:rsidP="004E636C">
            <w:pPr>
              <w:pStyle w:val="Geenafstand"/>
            </w:pPr>
            <w:r w:rsidRPr="00145DB2">
              <w:t>Versienummer:</w:t>
            </w:r>
          </w:p>
        </w:tc>
        <w:bookmarkStart w:id="0" w:name="Versienummer"/>
        <w:tc>
          <w:tcPr>
            <w:tcW w:w="4652" w:type="dxa"/>
          </w:tcPr>
          <w:p w14:paraId="57CEDB3A" w14:textId="6565D435" w:rsidR="00D95726" w:rsidRPr="00BE6996" w:rsidRDefault="00CD4992" w:rsidP="004E636C">
            <w:pPr>
              <w:pStyle w:val="Geenafstand"/>
              <w:rPr>
                <w:lang w:val="en-US"/>
              </w:rPr>
            </w:pPr>
            <w:sdt>
              <w:sdtPr>
                <w:alias w:val="Versienummer"/>
                <w:tag w:val="Version"/>
                <w:id w:val="-193926220"/>
                <w:placeholder>
                  <w:docPart w:val="03F049DFDB4247E094335B201CA07ED9"/>
                </w:placeholder>
                <w:text/>
              </w:sdtPr>
              <w:sdtEndPr/>
              <w:sdtContent>
                <w:r w:rsidR="00746851">
                  <w:t>1</w:t>
                </w:r>
              </w:sdtContent>
            </w:sdt>
            <w:bookmarkEnd w:id="0"/>
          </w:p>
        </w:tc>
      </w:tr>
      <w:tr w:rsidR="00D95726" w:rsidRPr="00746851" w14:paraId="42808AD4" w14:textId="77777777" w:rsidTr="007E3D3E">
        <w:tc>
          <w:tcPr>
            <w:tcW w:w="1601" w:type="dxa"/>
          </w:tcPr>
          <w:p w14:paraId="32E84DB2" w14:textId="77777777" w:rsidR="00D95726" w:rsidRPr="00145DB2" w:rsidRDefault="00D95726" w:rsidP="004E636C">
            <w:pPr>
              <w:pStyle w:val="Geenafstand"/>
            </w:pPr>
            <w:r w:rsidRPr="00145DB2">
              <w:t>Auteur(s):</w:t>
            </w:r>
          </w:p>
        </w:tc>
        <w:bookmarkStart w:id="1" w:name="Auteurs"/>
        <w:tc>
          <w:tcPr>
            <w:tcW w:w="4652" w:type="dxa"/>
          </w:tcPr>
          <w:p w14:paraId="14F97EC2" w14:textId="71970AA9" w:rsidR="00D95726" w:rsidRPr="00BE6996" w:rsidRDefault="00CD4992" w:rsidP="004E636C">
            <w:pPr>
              <w:pStyle w:val="Geenafstand"/>
              <w:rPr>
                <w:lang w:val="en-US"/>
              </w:rPr>
            </w:pPr>
            <w:sdt>
              <w:sdtPr>
                <w:alias w:val="Naam van de auteur"/>
                <w:tag w:val="Authors"/>
                <w:id w:val="1931920483"/>
                <w:placeholder>
                  <w:docPart w:val="940A435A36E9464FAC471935C1707B27"/>
                </w:placeholder>
                <w:text/>
              </w:sdtPr>
              <w:sdtEndPr/>
              <w:sdtContent>
                <w:r w:rsidR="00746851">
                  <w:t>Max van den Boom</w:t>
                </w:r>
              </w:sdtContent>
            </w:sdt>
            <w:bookmarkEnd w:id="1"/>
          </w:p>
        </w:tc>
      </w:tr>
      <w:tr w:rsidR="00D95726" w:rsidRPr="00746851" w14:paraId="28A9E453" w14:textId="77777777" w:rsidTr="007E3D3E">
        <w:tc>
          <w:tcPr>
            <w:tcW w:w="1601" w:type="dxa"/>
          </w:tcPr>
          <w:p w14:paraId="585AC340" w14:textId="77777777" w:rsidR="00D95726" w:rsidRPr="00145DB2" w:rsidRDefault="00D95726" w:rsidP="004E636C">
            <w:pPr>
              <w:pStyle w:val="Geenafstand"/>
            </w:pPr>
            <w:r w:rsidRPr="00145DB2">
              <w:t>Datum:</w:t>
            </w:r>
          </w:p>
        </w:tc>
        <w:tc>
          <w:tcPr>
            <w:tcW w:w="4652" w:type="dxa"/>
          </w:tcPr>
          <w:p w14:paraId="2D015F18" w14:textId="50BDBF9A" w:rsidR="00D95726" w:rsidRPr="00BE6996" w:rsidRDefault="00CD4992" w:rsidP="004E636C">
            <w:pPr>
              <w:pStyle w:val="Geenafstand"/>
              <w:rPr>
                <w:lang w:val="en-US"/>
              </w:rPr>
            </w:pPr>
            <w:sdt>
              <w:sdtPr>
                <w:alias w:val="Datum"/>
                <w:tag w:val="Date"/>
                <w:id w:val="-1127611690"/>
                <w:placeholder>
                  <w:docPart w:val="6C918CC4571B47A7BD5837CF945833FC"/>
                </w:placeholder>
                <w:text/>
              </w:sdtPr>
              <w:sdtEndPr/>
              <w:sdtContent>
                <w:r w:rsidR="00746851">
                  <w:t>25-5-2020</w:t>
                </w:r>
              </w:sdtContent>
            </w:sdt>
          </w:p>
        </w:tc>
      </w:tr>
    </w:tbl>
    <w:sdt>
      <w:sdtPr>
        <w:id w:val="-9850091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3EDDF3A" w14:textId="181116D3" w:rsidR="00FF4CE9" w:rsidRDefault="00FF4CE9">
          <w:pPr>
            <w:pStyle w:val="Kopvaninhoudsopgave"/>
          </w:pPr>
          <w:r>
            <w:t>Inhoud</w:t>
          </w:r>
        </w:p>
        <w:p w14:paraId="00888753" w14:textId="2E261566" w:rsidR="00FF4CE9" w:rsidRDefault="00FF4CE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06285" w:history="1">
            <w:r w:rsidRPr="000B0779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C2A23" w14:textId="36BF6B60" w:rsidR="00FF4CE9" w:rsidRDefault="00FF4CE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306286" w:history="1">
            <w:r w:rsidRPr="000B0779">
              <w:rPr>
                <w:rStyle w:val="Hyperlink"/>
                <w:noProof/>
              </w:rPr>
              <w:t>Over dit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92FEC" w14:textId="0B50F1D1" w:rsidR="00FF4CE9" w:rsidRDefault="00FF4CE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306287" w:history="1">
            <w:r w:rsidRPr="000B0779">
              <w:rPr>
                <w:rStyle w:val="Hyperlink"/>
                <w:noProof/>
              </w:rPr>
              <w:t>Over het project en de opdrachtgever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04058" w14:textId="69829317" w:rsidR="00FF4CE9" w:rsidRDefault="00FF4CE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306288" w:history="1">
            <w:r w:rsidRPr="000B0779">
              <w:rPr>
                <w:rStyle w:val="Hyperlink"/>
                <w:noProof/>
              </w:rPr>
              <w:t>Behoeftebeschrijving opdrachtgever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15CBA" w14:textId="43B836E5" w:rsidR="00FF4CE9" w:rsidRDefault="00FF4CE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306289" w:history="1">
            <w:r w:rsidRPr="000B0779">
              <w:rPr>
                <w:rStyle w:val="Hyperlink"/>
                <w:noProof/>
              </w:rPr>
              <w:t>Informatiebronnen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F2B41" w14:textId="31599589" w:rsidR="00FF4CE9" w:rsidRDefault="00FF4CE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306290" w:history="1">
            <w:r w:rsidRPr="000B0779">
              <w:rPr>
                <w:rStyle w:val="Hyperlink"/>
                <w:noProof/>
              </w:rPr>
              <w:t>Eisen en wensen (MoSCoW)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B34BA" w14:textId="3AD8DBBB" w:rsidR="00FF4CE9" w:rsidRDefault="00FF4CE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306291" w:history="1">
            <w:r w:rsidRPr="000B0779">
              <w:rPr>
                <w:rStyle w:val="Hyperlink"/>
                <w:noProof/>
              </w:rPr>
              <w:t>Impact voor de betrokkenen binnen de organisatie van de opdrachtgever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2B4CA" w14:textId="33B2506A" w:rsidR="00FF4CE9" w:rsidRDefault="00FF4CE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306292" w:history="1">
            <w:r w:rsidRPr="000B0779">
              <w:rPr>
                <w:rStyle w:val="Hyperlink"/>
                <w:noProof/>
              </w:rPr>
              <w:t>Advies over te realiseren oplossing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E6E77" w14:textId="38A7098E" w:rsidR="00FF4CE9" w:rsidRDefault="00FF4CE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306293" w:history="1">
            <w:r w:rsidRPr="000B0779">
              <w:rPr>
                <w:rStyle w:val="Hyperlink"/>
                <w:noProof/>
              </w:rPr>
              <w:t>Akkoord opdrachtgever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0B735" w14:textId="0806C3DE" w:rsidR="00FF4CE9" w:rsidRDefault="00FF4CE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306294" w:history="1">
            <w:r w:rsidRPr="000B0779">
              <w:rPr>
                <w:rStyle w:val="Hyperlink"/>
                <w:noProof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9A345" w14:textId="0694DDE4" w:rsidR="00FF4CE9" w:rsidRDefault="00FF4CE9">
          <w:r>
            <w:rPr>
              <w:b/>
              <w:bCs/>
            </w:rPr>
            <w:fldChar w:fldCharType="end"/>
          </w:r>
        </w:p>
      </w:sdtContent>
    </w:sdt>
    <w:p w14:paraId="22234C01" w14:textId="77777777" w:rsidR="008A2B7E" w:rsidRPr="00145DB2" w:rsidRDefault="008A2B7E" w:rsidP="0015692D">
      <w:pPr>
        <w:pStyle w:val="Geenafstand"/>
      </w:pPr>
      <w:r w:rsidRPr="00145DB2">
        <w:br w:type="page"/>
      </w:r>
    </w:p>
    <w:p w14:paraId="3F277E15" w14:textId="77777777" w:rsidR="0015692D" w:rsidRPr="00145DB2" w:rsidRDefault="0015692D" w:rsidP="003A2EE7">
      <w:pPr>
        <w:pStyle w:val="Kop1"/>
      </w:pPr>
      <w:bookmarkStart w:id="2" w:name="_Toc29370311"/>
      <w:bookmarkStart w:id="3" w:name="_Toc41306285"/>
      <w:r w:rsidRPr="00145DB2">
        <w:lastRenderedPageBreak/>
        <w:t>Inleiding</w:t>
      </w:r>
      <w:bookmarkEnd w:id="2"/>
      <w:bookmarkEnd w:id="3"/>
    </w:p>
    <w:p w14:paraId="691CBC8D" w14:textId="77777777" w:rsidR="00A50A4E" w:rsidRPr="00145DB2" w:rsidRDefault="00C27281" w:rsidP="00C27281">
      <w:pPr>
        <w:pStyle w:val="Kop2"/>
      </w:pPr>
      <w:bookmarkStart w:id="4" w:name="_Toc29370312"/>
      <w:bookmarkStart w:id="5" w:name="_Toc41306286"/>
      <w:r w:rsidRPr="00145DB2">
        <w:t xml:space="preserve">Over </w:t>
      </w:r>
      <w:r w:rsidR="007739E7" w:rsidRPr="00145DB2">
        <w:t xml:space="preserve">dit </w:t>
      </w:r>
      <w:r w:rsidRPr="00145DB2">
        <w:t>document</w:t>
      </w:r>
      <w:bookmarkEnd w:id="4"/>
      <w:bookmarkEnd w:id="5"/>
    </w:p>
    <w:p w14:paraId="0E7A4DA9" w14:textId="65BB8699" w:rsidR="00C27281" w:rsidRPr="00145DB2" w:rsidRDefault="00382452" w:rsidP="00725920">
      <w:r w:rsidRPr="00145DB2">
        <w:t xml:space="preserve">Dit document </w:t>
      </w:r>
      <w:r w:rsidR="005756B2">
        <w:t>bevat</w:t>
      </w:r>
      <w:r w:rsidRPr="00145DB2">
        <w:t xml:space="preserve"> de informatiebehoefte van de opdrachtgever</w:t>
      </w:r>
      <w:r w:rsidR="005756B2">
        <w:t>.</w:t>
      </w:r>
      <w:r w:rsidR="00C6710D" w:rsidRPr="00145DB2">
        <w:t xml:space="preserve"> </w:t>
      </w:r>
      <w:r w:rsidRPr="00145DB2">
        <w:t xml:space="preserve">Daarnaast zal dit document op een heldere manier, via de </w:t>
      </w:r>
      <w:proofErr w:type="spellStart"/>
      <w:r w:rsidRPr="00145DB2">
        <w:t>MoSCoW</w:t>
      </w:r>
      <w:proofErr w:type="spellEnd"/>
      <w:r w:rsidRPr="00145DB2">
        <w:t xml:space="preserve"> methodiek, de wensen </w:t>
      </w:r>
      <w:r w:rsidR="003E7767">
        <w:t xml:space="preserve">en </w:t>
      </w:r>
      <w:r w:rsidRPr="00145DB2">
        <w:t>eisen van de opdrachtgever beschrijven en deze prioriteren.</w:t>
      </w:r>
    </w:p>
    <w:p w14:paraId="0501F71C" w14:textId="1C46C789" w:rsidR="00741E0E" w:rsidRDefault="00741E0E" w:rsidP="00AF55D5">
      <w:pPr>
        <w:pStyle w:val="Kop2"/>
      </w:pPr>
      <w:bookmarkStart w:id="6" w:name="_Toc29370313"/>
      <w:bookmarkStart w:id="7" w:name="_Toc41306287"/>
      <w:r w:rsidRPr="00145DB2">
        <w:t>Over het project en de opdrachtgever</w:t>
      </w:r>
      <w:bookmarkEnd w:id="6"/>
      <w:bookmarkEnd w:id="7"/>
    </w:p>
    <w:p w14:paraId="6261A63D" w14:textId="590D63C2" w:rsidR="007A06C1" w:rsidRPr="007A06C1" w:rsidRDefault="009F5CBE" w:rsidP="007A06C1">
      <w:r>
        <w:t xml:space="preserve">Dit project wordt gemaakt </w:t>
      </w:r>
      <w:r w:rsidR="0053092C">
        <w:t>vanuit</w:t>
      </w:r>
      <w:r>
        <w:t xml:space="preserve"> </w:t>
      </w:r>
      <w:proofErr w:type="spellStart"/>
      <w:r w:rsidR="002E6EE4" w:rsidRPr="002E6EE4">
        <w:t>TrickyTronix</w:t>
      </w:r>
      <w:proofErr w:type="spellEnd"/>
      <w:r w:rsidR="00317B1E">
        <w:t xml:space="preserve">. Dit is een bedrijf dat zich richt op het ontwikkelen van </w:t>
      </w:r>
      <w:proofErr w:type="spellStart"/>
      <w:r w:rsidR="006C5DA1" w:rsidRPr="006C5DA1">
        <w:t>embedded</w:t>
      </w:r>
      <w:proofErr w:type="spellEnd"/>
      <w:r w:rsidR="006C5DA1">
        <w:t xml:space="preserve"> systems oplossingen. </w:t>
      </w:r>
      <w:r w:rsidR="00D80320">
        <w:t xml:space="preserve">Mijn opdracht gever voor deze opdracht is </w:t>
      </w:r>
      <w:proofErr w:type="spellStart"/>
      <w:r w:rsidR="0053092C" w:rsidRPr="0053092C">
        <w:t>DomusTech</w:t>
      </w:r>
      <w:proofErr w:type="spellEnd"/>
      <w:r w:rsidR="0053092C">
        <w:t xml:space="preserve">. De contactpersoon vanuit dat bedrijf is D. </w:t>
      </w:r>
      <w:proofErr w:type="spellStart"/>
      <w:r w:rsidR="0053092C">
        <w:t>Carlsberg</w:t>
      </w:r>
      <w:proofErr w:type="spellEnd"/>
      <w:r w:rsidR="00F95056">
        <w:t>. De oplossing die hun voor ogen hebben is een systeem waar zei met een display de informatie kunnen uitlezen</w:t>
      </w:r>
      <w:r w:rsidR="00C10E9F">
        <w:t xml:space="preserve"> die wordt gemeten door 2 sensors. 1 voor het water tempratuur en 1 voor de buitentempratuur. Deze worden tevens ook laten zien op een web interface die ze kunnen bereiken met hun telefoon. </w:t>
      </w:r>
    </w:p>
    <w:p w14:paraId="1A80B0C2" w14:textId="77777777" w:rsidR="0015692D" w:rsidRPr="00145DB2" w:rsidRDefault="0015692D" w:rsidP="00AF55D5">
      <w:pPr>
        <w:pStyle w:val="Kop1"/>
        <w:tabs>
          <w:tab w:val="right" w:pos="9072"/>
        </w:tabs>
      </w:pPr>
      <w:bookmarkStart w:id="8" w:name="_Toc29370314"/>
      <w:bookmarkStart w:id="9" w:name="_Toc41306288"/>
      <w:r w:rsidRPr="00145DB2">
        <w:t>Behoeftebeschrijving opdrachtgever</w:t>
      </w:r>
      <w:bookmarkEnd w:id="8"/>
      <w:bookmarkEnd w:id="9"/>
    </w:p>
    <w:p w14:paraId="5609CB3B" w14:textId="0964648D" w:rsidR="006B55E8" w:rsidRDefault="006B55E8" w:rsidP="0015692D">
      <w:pPr>
        <w:pStyle w:val="Kop2"/>
      </w:pPr>
      <w:bookmarkStart w:id="10" w:name="_Toc29370315"/>
      <w:bookmarkStart w:id="11" w:name="_Toc41306289"/>
      <w:r w:rsidRPr="00145DB2">
        <w:t>Informatiebronnen</w:t>
      </w:r>
      <w:bookmarkEnd w:id="10"/>
      <w:bookmarkEnd w:id="11"/>
    </w:p>
    <w:p w14:paraId="78FA437B" w14:textId="7201D14F" w:rsidR="00C10E9F" w:rsidRPr="00C10E9F" w:rsidRDefault="00C10E9F" w:rsidP="00C10E9F">
      <w:r>
        <w:t>De informatie voor het programma van eisen haal ik uit het interview.</w:t>
      </w:r>
    </w:p>
    <w:p w14:paraId="69F30666" w14:textId="77777777" w:rsidR="0015692D" w:rsidRPr="00145DB2" w:rsidRDefault="0015692D" w:rsidP="0015692D">
      <w:pPr>
        <w:pStyle w:val="Kop2"/>
      </w:pPr>
      <w:bookmarkStart w:id="12" w:name="_Toc29370316"/>
      <w:bookmarkStart w:id="13" w:name="_Toc41306290"/>
      <w:r w:rsidRPr="00145DB2">
        <w:t>Eisen en wensen (</w:t>
      </w:r>
      <w:proofErr w:type="spellStart"/>
      <w:r w:rsidRPr="00145DB2">
        <w:t>MoSCoW</w:t>
      </w:r>
      <w:proofErr w:type="spellEnd"/>
      <w:r w:rsidRPr="00145DB2">
        <w:t>)</w:t>
      </w:r>
      <w:bookmarkEnd w:id="12"/>
      <w:bookmarkEnd w:id="13"/>
      <w:r w:rsidRPr="00145DB2">
        <w:t xml:space="preserve"> </w:t>
      </w:r>
    </w:p>
    <w:p w14:paraId="2B4962F4" w14:textId="77777777" w:rsidR="006F365B" w:rsidRPr="00145DB2" w:rsidRDefault="0085287A" w:rsidP="005C6C8A">
      <w:pPr>
        <w:pStyle w:val="SPLinfo"/>
      </w:pPr>
      <w:r w:rsidRPr="00145DB2">
        <w:t xml:space="preserve">In </w:t>
      </w:r>
      <w:r w:rsidR="009B6024">
        <w:t xml:space="preserve">deze paragraaf </w:t>
      </w:r>
      <w:r w:rsidRPr="00145DB2">
        <w:t xml:space="preserve">worden de </w:t>
      </w:r>
      <w:r w:rsidR="00931345" w:rsidRPr="00145DB2">
        <w:t>eisen en wensen van de opdrachtgever vastgelegd en geprioriteerd</w:t>
      </w:r>
      <w:r w:rsidR="00C852B8" w:rsidRPr="00145DB2">
        <w:t xml:space="preserve"> volgens de </w:t>
      </w:r>
      <w:proofErr w:type="spellStart"/>
      <w:r w:rsidR="00C852B8" w:rsidRPr="00145DB2">
        <w:t>MoSCoW</w:t>
      </w:r>
      <w:proofErr w:type="spellEnd"/>
      <w:r w:rsidR="00C852B8" w:rsidRPr="00145DB2">
        <w:t xml:space="preserve"> methode.</w:t>
      </w:r>
      <w:r w:rsidR="006924DE" w:rsidRPr="00145DB2">
        <w:t xml:space="preserve"> De </w:t>
      </w:r>
      <w:proofErr w:type="spellStart"/>
      <w:r w:rsidR="006924DE" w:rsidRPr="00145DB2">
        <w:t>MoSCoW</w:t>
      </w:r>
      <w:proofErr w:type="spellEnd"/>
      <w:r w:rsidR="006924DE" w:rsidRPr="00145DB2">
        <w:t xml:space="preserve"> methode is een wijze van prioriteiten stellen</w:t>
      </w:r>
      <w:r w:rsidR="0012351B" w:rsidRPr="00145DB2">
        <w:t xml:space="preserve"> waarmee de eisen aan het resultaat van een project worden ingedeeld.</w:t>
      </w:r>
      <w:r w:rsidR="00887BB0" w:rsidRPr="00145DB2">
        <w:t xml:space="preserve"> </w:t>
      </w:r>
      <w:r w:rsidR="009500EE" w:rsidRPr="00145DB2">
        <w:t>De volgorde waarin de eisen worden uitgevoerd, worden in de planning vastgelegd.</w:t>
      </w:r>
    </w:p>
    <w:p w14:paraId="3965F3B2" w14:textId="77777777" w:rsidR="00FD107C" w:rsidRPr="00145DB2" w:rsidRDefault="00FD107C" w:rsidP="006F365B">
      <w:proofErr w:type="spellStart"/>
      <w:r w:rsidRPr="00145DB2">
        <w:t>MoSCoW</w:t>
      </w:r>
      <w:proofErr w:type="spellEnd"/>
      <w:r w:rsidRPr="00145DB2">
        <w:t xml:space="preserve"> is een afkorting waa</w:t>
      </w:r>
      <w:r w:rsidR="00DF4D03" w:rsidRPr="00145DB2">
        <w:t>rbij de hoofdletters staan voor:</w:t>
      </w:r>
    </w:p>
    <w:p w14:paraId="1742D154" w14:textId="77777777" w:rsidR="00DF4D03" w:rsidRPr="00145DB2" w:rsidRDefault="00DF4D03" w:rsidP="00AF55D5">
      <w:pPr>
        <w:ind w:left="2127" w:hanging="2127"/>
      </w:pPr>
      <w:r w:rsidRPr="00145DB2">
        <w:t>M - must have:</w:t>
      </w:r>
      <w:r w:rsidR="008A352F">
        <w:tab/>
        <w:t>D</w:t>
      </w:r>
      <w:r w:rsidR="00E84A1F" w:rsidRPr="00145DB2">
        <w:t xml:space="preserve">eze eisen moeten </w:t>
      </w:r>
      <w:r w:rsidR="008A352F">
        <w:t>in het eindresultaat terugkomen.</w:t>
      </w:r>
      <w:r w:rsidR="00E84A1F" w:rsidRPr="00145DB2">
        <w:t xml:space="preserve"> </w:t>
      </w:r>
      <w:r w:rsidR="008A352F">
        <w:t>Z</w:t>
      </w:r>
      <w:r w:rsidR="0058383B" w:rsidRPr="00145DB2">
        <w:t>onder deze eisen is het product niet bruikbaar</w:t>
      </w:r>
      <w:r w:rsidR="008A352F">
        <w:t>.</w:t>
      </w:r>
    </w:p>
    <w:p w14:paraId="796538F0" w14:textId="77777777" w:rsidR="0058383B" w:rsidRPr="00145DB2" w:rsidRDefault="0058383B" w:rsidP="00AF55D5">
      <w:pPr>
        <w:ind w:left="2127" w:hanging="2127"/>
      </w:pPr>
      <w:r w:rsidRPr="00145DB2">
        <w:t>S</w:t>
      </w:r>
      <w:r w:rsidR="009737B0" w:rsidRPr="00145DB2">
        <w:t xml:space="preserve"> - </w:t>
      </w:r>
      <w:proofErr w:type="spellStart"/>
      <w:r w:rsidRPr="00145DB2">
        <w:t>should</w:t>
      </w:r>
      <w:proofErr w:type="spellEnd"/>
      <w:r w:rsidRPr="00145DB2">
        <w:t xml:space="preserve"> have:</w:t>
      </w:r>
      <w:r w:rsidRPr="00145DB2">
        <w:tab/>
      </w:r>
      <w:r w:rsidR="008A352F">
        <w:t>D</w:t>
      </w:r>
      <w:r w:rsidR="007408C1" w:rsidRPr="00145DB2">
        <w:t>eze eisen zijn zeer gewenst, maar zonder is het product wel bruikbaar</w:t>
      </w:r>
      <w:r w:rsidR="008A352F">
        <w:t>.</w:t>
      </w:r>
    </w:p>
    <w:p w14:paraId="3B463C95" w14:textId="77777777" w:rsidR="009737B0" w:rsidRPr="00145DB2" w:rsidRDefault="009737B0" w:rsidP="00AF55D5">
      <w:pPr>
        <w:ind w:left="2127" w:hanging="2127"/>
      </w:pPr>
      <w:r w:rsidRPr="00145DB2">
        <w:t xml:space="preserve">C </w:t>
      </w:r>
      <w:r w:rsidR="007C1CE4" w:rsidRPr="00145DB2">
        <w:t xml:space="preserve">- </w:t>
      </w:r>
      <w:proofErr w:type="spellStart"/>
      <w:r w:rsidR="008A352F">
        <w:t>could</w:t>
      </w:r>
      <w:proofErr w:type="spellEnd"/>
      <w:r w:rsidR="008A352F">
        <w:t xml:space="preserve"> have:</w:t>
      </w:r>
      <w:r w:rsidR="008A352F">
        <w:tab/>
        <w:t>D</w:t>
      </w:r>
      <w:r w:rsidRPr="00145DB2">
        <w:t xml:space="preserve">eze eisen zullen alleen aan bod komen als er tijd </w:t>
      </w:r>
      <w:r w:rsidR="007C1CE4" w:rsidRPr="00145DB2">
        <w:t>genoeg is</w:t>
      </w:r>
      <w:r w:rsidR="008A352F">
        <w:t>.</w:t>
      </w:r>
    </w:p>
    <w:p w14:paraId="108F0177" w14:textId="77777777" w:rsidR="0058383B" w:rsidRPr="00145DB2" w:rsidRDefault="007C1CE4" w:rsidP="00AF55D5">
      <w:pPr>
        <w:ind w:left="2127" w:hanging="2127"/>
      </w:pPr>
      <w:r w:rsidRPr="00145DB2">
        <w:t xml:space="preserve">W - </w:t>
      </w:r>
      <w:proofErr w:type="spellStart"/>
      <w:r w:rsidRPr="00145DB2">
        <w:t>won</w:t>
      </w:r>
      <w:r w:rsidR="00E60B5D" w:rsidRPr="00145DB2">
        <w:t>’</w:t>
      </w:r>
      <w:r w:rsidRPr="00145DB2">
        <w:t>t</w:t>
      </w:r>
      <w:proofErr w:type="spellEnd"/>
      <w:r w:rsidRPr="00145DB2">
        <w:t xml:space="preserve"> have</w:t>
      </w:r>
      <w:r w:rsidR="00E60B5D" w:rsidRPr="00145DB2">
        <w:t xml:space="preserve"> (</w:t>
      </w:r>
      <w:proofErr w:type="spellStart"/>
      <w:r w:rsidR="00E60B5D" w:rsidRPr="00145DB2">
        <w:t>now</w:t>
      </w:r>
      <w:proofErr w:type="spellEnd"/>
      <w:r w:rsidR="00E60B5D" w:rsidRPr="00145DB2">
        <w:t>)</w:t>
      </w:r>
      <w:r w:rsidRPr="00145DB2">
        <w:t>:</w:t>
      </w:r>
      <w:r w:rsidR="00E60B5D" w:rsidRPr="00145DB2">
        <w:tab/>
      </w:r>
      <w:r w:rsidR="008A352F">
        <w:t>D</w:t>
      </w:r>
      <w:r w:rsidR="0004495B" w:rsidRPr="00145DB2">
        <w:t xml:space="preserve">eze </w:t>
      </w:r>
      <w:r w:rsidR="008A352F">
        <w:t>e</w:t>
      </w:r>
      <w:r w:rsidR="0004495B" w:rsidRPr="00145DB2">
        <w:t>isen zullen in dit project niet aan bod ko</w:t>
      </w:r>
      <w:r w:rsidR="008A352F">
        <w:t>men, maar kunnen in de toekomst</w:t>
      </w:r>
      <w:r w:rsidR="0004495B" w:rsidRPr="00145DB2">
        <w:t xml:space="preserve"> bij een vervolgproject aan bod komen</w:t>
      </w:r>
      <w:r w:rsidR="008A352F">
        <w:t>.</w:t>
      </w:r>
    </w:p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53C" w:rsidRPr="00145DB2" w14:paraId="502C45A9" w14:textId="77777777" w:rsidTr="00B4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5937E3D5" w14:textId="77777777" w:rsidR="009E553C" w:rsidRPr="00145DB2" w:rsidRDefault="009E553C" w:rsidP="00D2059D">
            <w:pPr>
              <w:rPr>
                <w:b w:val="0"/>
              </w:rPr>
            </w:pPr>
            <w:r w:rsidRPr="00145DB2">
              <w:rPr>
                <w:b w:val="0"/>
              </w:rPr>
              <w:t>Must have</w:t>
            </w:r>
          </w:p>
        </w:tc>
      </w:tr>
      <w:tr w:rsidR="009E553C" w:rsidRPr="00145DB2" w14:paraId="3D754B11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4D7931B8" w14:textId="1AF52EA8" w:rsidR="00690B1F" w:rsidRPr="00145DB2" w:rsidRDefault="00690B1F" w:rsidP="00D2059D">
            <w:r>
              <w:t>Tempratuur uitlezen</w:t>
            </w:r>
          </w:p>
        </w:tc>
      </w:tr>
      <w:tr w:rsidR="009E553C" w:rsidRPr="00145DB2" w14:paraId="06D600EA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57CDA23E" w14:textId="35F4F64F" w:rsidR="00690B1F" w:rsidRPr="00145DB2" w:rsidRDefault="00690B1F" w:rsidP="00D2059D">
            <w:r>
              <w:t>Display</w:t>
            </w:r>
          </w:p>
        </w:tc>
      </w:tr>
      <w:tr w:rsidR="00690B1F" w:rsidRPr="00145DB2" w14:paraId="5FE76164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5D2141D5" w14:textId="2242F318" w:rsidR="00690B1F" w:rsidRDefault="005E7361" w:rsidP="00D2059D">
            <w:r>
              <w:t>Intro scherm</w:t>
            </w:r>
          </w:p>
        </w:tc>
      </w:tr>
      <w:tr w:rsidR="005E7361" w:rsidRPr="00145DB2" w14:paraId="0B98A05C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7E61DE43" w14:textId="2AAD0884" w:rsidR="005E7361" w:rsidRDefault="005E7361" w:rsidP="00D2059D">
            <w:r>
              <w:t xml:space="preserve">Het opslaan van de </w:t>
            </w:r>
            <w:proofErr w:type="spellStart"/>
            <w:r>
              <w:t>settings</w:t>
            </w:r>
            <w:proofErr w:type="spellEnd"/>
            <w:r>
              <w:t xml:space="preserve"> van Celsius/Fahrenheit </w:t>
            </w:r>
          </w:p>
        </w:tc>
      </w:tr>
      <w:tr w:rsidR="005E7361" w:rsidRPr="00145DB2" w14:paraId="2894E6C2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059B0ED6" w14:textId="58D73597" w:rsidR="005E7361" w:rsidRDefault="002F4ED2" w:rsidP="00D2059D">
            <w:proofErr w:type="spellStart"/>
            <w:r>
              <w:t>Warning</w:t>
            </w:r>
            <w:proofErr w:type="spellEnd"/>
            <w:r>
              <w:t xml:space="preserve"> LED</w:t>
            </w:r>
          </w:p>
        </w:tc>
      </w:tr>
      <w:tr w:rsidR="002F4ED2" w:rsidRPr="00145DB2" w14:paraId="14E33063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69CA6720" w14:textId="369A1F31" w:rsidR="002F4ED2" w:rsidRDefault="002F4ED2" w:rsidP="00D2059D">
            <w:r>
              <w:t>Debug opties</w:t>
            </w:r>
          </w:p>
        </w:tc>
      </w:tr>
      <w:tr w:rsidR="002F4ED2" w:rsidRPr="00145DB2" w14:paraId="60667A48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3A3362EA" w14:textId="2351EDD0" w:rsidR="002F4ED2" w:rsidRDefault="002F4ED2" w:rsidP="00D2059D">
            <w:r>
              <w:t>Web interface</w:t>
            </w:r>
          </w:p>
        </w:tc>
      </w:tr>
      <w:tr w:rsidR="002F4ED2" w:rsidRPr="00145DB2" w14:paraId="11C89BFF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0C9A2D4D" w14:textId="13740470" w:rsidR="002F4ED2" w:rsidRDefault="00A378DD" w:rsidP="00D2059D">
            <w:r>
              <w:t xml:space="preserve">Startup </w:t>
            </w:r>
            <w:proofErr w:type="spellStart"/>
            <w:r>
              <w:t>sequence</w:t>
            </w:r>
            <w:proofErr w:type="spellEnd"/>
          </w:p>
        </w:tc>
      </w:tr>
    </w:tbl>
    <w:p w14:paraId="5AEDC30F" w14:textId="4922C817" w:rsidR="009E553C" w:rsidRDefault="009E553C" w:rsidP="009E553C"/>
    <w:p w14:paraId="5662F2FF" w14:textId="77777777" w:rsidR="00A378DD" w:rsidRPr="00145DB2" w:rsidRDefault="00A378DD" w:rsidP="009E553C"/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53C" w:rsidRPr="00145DB2" w14:paraId="19DD8250" w14:textId="77777777" w:rsidTr="00B4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6E60FD2C" w14:textId="77777777" w:rsidR="009E553C" w:rsidRPr="00145DB2" w:rsidRDefault="009E553C" w:rsidP="00D2059D">
            <w:pPr>
              <w:rPr>
                <w:b w:val="0"/>
              </w:rPr>
            </w:pPr>
            <w:proofErr w:type="spellStart"/>
            <w:r w:rsidRPr="00145DB2">
              <w:rPr>
                <w:b w:val="0"/>
              </w:rPr>
              <w:lastRenderedPageBreak/>
              <w:t>Should</w:t>
            </w:r>
            <w:proofErr w:type="spellEnd"/>
            <w:r w:rsidRPr="00145DB2">
              <w:rPr>
                <w:b w:val="0"/>
              </w:rPr>
              <w:t xml:space="preserve"> have</w:t>
            </w:r>
          </w:p>
        </w:tc>
      </w:tr>
      <w:tr w:rsidR="009E553C" w:rsidRPr="00145DB2" w14:paraId="76155FA9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61DCFE51" w14:textId="35824BAC" w:rsidR="00CF74D3" w:rsidRPr="00145DB2" w:rsidRDefault="00CF74D3" w:rsidP="00D2059D">
            <w:r>
              <w:t xml:space="preserve">Opmaak voor </w:t>
            </w:r>
            <w:proofErr w:type="spellStart"/>
            <w:r>
              <w:t>webinterface</w:t>
            </w:r>
            <w:proofErr w:type="spellEnd"/>
          </w:p>
        </w:tc>
      </w:tr>
      <w:tr w:rsidR="00CF74D3" w:rsidRPr="00145DB2" w14:paraId="7B514016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154B0D7D" w14:textId="7A0485A4" w:rsidR="00CF74D3" w:rsidRDefault="00225E7D" w:rsidP="00D2059D">
            <w:r>
              <w:t>Grafiek tempratuur loop</w:t>
            </w:r>
          </w:p>
        </w:tc>
      </w:tr>
      <w:tr w:rsidR="00225E7D" w:rsidRPr="00145DB2" w14:paraId="62DA4AC4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6838B73B" w14:textId="434EEE37" w:rsidR="00225E7D" w:rsidRDefault="00B10FB9" w:rsidP="00D2059D">
            <w:r>
              <w:t xml:space="preserve">Hardware matige switch tussen Celsius en Fahrenheit </w:t>
            </w:r>
          </w:p>
        </w:tc>
      </w:tr>
    </w:tbl>
    <w:p w14:paraId="442E48A6" w14:textId="77777777" w:rsidR="009E553C" w:rsidRPr="00145DB2" w:rsidRDefault="009E553C" w:rsidP="009E553C"/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53C" w:rsidRPr="00145DB2" w14:paraId="7B5A88B3" w14:textId="77777777" w:rsidTr="00B4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3EA5D7F4" w14:textId="77777777" w:rsidR="009E553C" w:rsidRPr="00145DB2" w:rsidRDefault="009E553C" w:rsidP="00D2059D">
            <w:pPr>
              <w:rPr>
                <w:b w:val="0"/>
              </w:rPr>
            </w:pPr>
            <w:proofErr w:type="spellStart"/>
            <w:r w:rsidRPr="00145DB2">
              <w:rPr>
                <w:b w:val="0"/>
              </w:rPr>
              <w:t>Could</w:t>
            </w:r>
            <w:proofErr w:type="spellEnd"/>
            <w:r w:rsidRPr="00145DB2">
              <w:rPr>
                <w:b w:val="0"/>
              </w:rPr>
              <w:t xml:space="preserve"> have</w:t>
            </w:r>
          </w:p>
        </w:tc>
      </w:tr>
      <w:tr w:rsidR="009E553C" w:rsidRPr="00145DB2" w14:paraId="080BF2D3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5B3B2BCB" w14:textId="68706415" w:rsidR="009E553C" w:rsidRPr="00145DB2" w:rsidRDefault="00A20B22" w:rsidP="00D2059D">
            <w:r>
              <w:t xml:space="preserve">Volledig online </w:t>
            </w:r>
            <w:proofErr w:type="spellStart"/>
            <w:r>
              <w:t>webinterface</w:t>
            </w:r>
            <w:proofErr w:type="spellEnd"/>
          </w:p>
        </w:tc>
      </w:tr>
      <w:tr w:rsidR="009E553C" w:rsidRPr="00145DB2" w14:paraId="411A5BE0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4D6F4797" w14:textId="77777777" w:rsidR="009E553C" w:rsidRPr="00145DB2" w:rsidRDefault="009E553C" w:rsidP="00D2059D"/>
        </w:tc>
      </w:tr>
    </w:tbl>
    <w:p w14:paraId="2B43690F" w14:textId="77777777" w:rsidR="009E553C" w:rsidRPr="00145DB2" w:rsidRDefault="009E553C" w:rsidP="009E553C"/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53C" w:rsidRPr="00145DB2" w14:paraId="3C166419" w14:textId="77777777" w:rsidTr="00B4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54221F44" w14:textId="77777777" w:rsidR="009E553C" w:rsidRPr="00145DB2" w:rsidRDefault="009E553C" w:rsidP="00D2059D">
            <w:pPr>
              <w:rPr>
                <w:b w:val="0"/>
              </w:rPr>
            </w:pPr>
            <w:proofErr w:type="spellStart"/>
            <w:r w:rsidRPr="00145DB2">
              <w:rPr>
                <w:b w:val="0"/>
              </w:rPr>
              <w:t>Won’t</w:t>
            </w:r>
            <w:proofErr w:type="spellEnd"/>
            <w:r w:rsidRPr="00145DB2">
              <w:rPr>
                <w:b w:val="0"/>
              </w:rPr>
              <w:t xml:space="preserve"> have (</w:t>
            </w:r>
            <w:proofErr w:type="spellStart"/>
            <w:r w:rsidRPr="00145DB2">
              <w:rPr>
                <w:b w:val="0"/>
              </w:rPr>
              <w:t>now</w:t>
            </w:r>
            <w:proofErr w:type="spellEnd"/>
            <w:r w:rsidRPr="00145DB2">
              <w:rPr>
                <w:b w:val="0"/>
              </w:rPr>
              <w:t>)</w:t>
            </w:r>
          </w:p>
        </w:tc>
      </w:tr>
      <w:tr w:rsidR="009E553C" w:rsidRPr="00145DB2" w14:paraId="35168F1A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420AD83E" w14:textId="51550524" w:rsidR="009E553C" w:rsidRPr="00145DB2" w:rsidRDefault="00A20B22" w:rsidP="00D2059D">
            <w:proofErr w:type="spellStart"/>
            <w:r>
              <w:t>Delays</w:t>
            </w:r>
            <w:proofErr w:type="spellEnd"/>
          </w:p>
        </w:tc>
      </w:tr>
      <w:tr w:rsidR="009E553C" w:rsidRPr="00145DB2" w14:paraId="71B9C43E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3D7CA459" w14:textId="77777777" w:rsidR="009E553C" w:rsidRPr="00145DB2" w:rsidRDefault="009E553C" w:rsidP="00D2059D"/>
        </w:tc>
      </w:tr>
    </w:tbl>
    <w:p w14:paraId="7EAA7D86" w14:textId="77777777" w:rsidR="009E553C" w:rsidRPr="00145DB2" w:rsidRDefault="009E553C" w:rsidP="009E553C"/>
    <w:p w14:paraId="422B3744" w14:textId="17721448" w:rsidR="00B10FB9" w:rsidRDefault="00D16A85" w:rsidP="00B10FB9">
      <w:pPr>
        <w:pStyle w:val="Kop2"/>
      </w:pPr>
      <w:bookmarkStart w:id="14" w:name="_Toc29370317"/>
      <w:bookmarkStart w:id="15" w:name="_Toc41306291"/>
      <w:r w:rsidRPr="00145DB2">
        <w:t xml:space="preserve">Impact voor de </w:t>
      </w:r>
      <w:r w:rsidR="003A24CA" w:rsidRPr="00145DB2">
        <w:t>betrokken</w:t>
      </w:r>
      <w:r w:rsidR="00DB3978" w:rsidRPr="00145DB2">
        <w:t>en binnen de organisatie van de opdrachtgever</w:t>
      </w:r>
      <w:bookmarkEnd w:id="14"/>
      <w:bookmarkEnd w:id="15"/>
    </w:p>
    <w:p w14:paraId="73A3A09B" w14:textId="707C2C18" w:rsidR="0015692D" w:rsidRPr="00145DB2" w:rsidRDefault="00B10FB9" w:rsidP="000213C2">
      <w:r>
        <w:t>De voordelen en nadelen van het product zijn</w:t>
      </w:r>
      <w:r w:rsidR="00EB64DD">
        <w:t xml:space="preserve">. </w:t>
      </w:r>
      <w:r w:rsidR="00EB64DD">
        <w:br/>
        <w:t>Voordelen: het lezen van de buiten/water tempratuur wordt vele malen gemakkelijker gemaakt</w:t>
      </w:r>
      <w:r w:rsidR="00495773">
        <w:t>.</w:t>
      </w:r>
      <w:r w:rsidR="00495773">
        <w:br/>
        <w:t xml:space="preserve">Nadelen: er wordt een extra </w:t>
      </w:r>
      <w:r w:rsidR="00027CFD">
        <w:t>installatie</w:t>
      </w:r>
      <w:r w:rsidR="00495773">
        <w:t xml:space="preserve"> toegevoegd aan het zwembad die</w:t>
      </w:r>
      <w:r w:rsidR="00027CFD">
        <w:t xml:space="preserve"> ruimte/stroom gaat gebruiken.</w:t>
      </w:r>
      <w:r w:rsidR="00173BB2">
        <w:t xml:space="preserve"> </w:t>
      </w:r>
      <w:r w:rsidR="00D70D6C">
        <w:t>Dit product gaat een redelijke invloed hebben op de klant aangezien e</w:t>
      </w:r>
      <w:r w:rsidR="00F960F3">
        <w:t xml:space="preserve">r nu een combinatie van </w:t>
      </w:r>
      <w:r w:rsidR="008A1138">
        <w:t>water/buiten tempratuur wordt gemaakt en dat je dus uiteindelijk meer inzicht hebt</w:t>
      </w:r>
      <w:r w:rsidR="000213C2">
        <w:t xml:space="preserve"> in de tempratuur verschillen. </w:t>
      </w:r>
    </w:p>
    <w:p w14:paraId="67554BD3" w14:textId="66B487E2" w:rsidR="0015692D" w:rsidRDefault="00B83D12" w:rsidP="00323068">
      <w:pPr>
        <w:pStyle w:val="Kop2"/>
      </w:pPr>
      <w:bookmarkStart w:id="16" w:name="_Toc29370318"/>
      <w:bookmarkStart w:id="17" w:name="_Toc41306292"/>
      <w:r w:rsidRPr="00145DB2">
        <w:t>Advies over te realiseren oplossing</w:t>
      </w:r>
      <w:bookmarkEnd w:id="16"/>
      <w:bookmarkEnd w:id="17"/>
    </w:p>
    <w:p w14:paraId="36CDC9FC" w14:textId="4E54AA39" w:rsidR="000213C2" w:rsidRPr="000213C2" w:rsidRDefault="00410A00" w:rsidP="000213C2">
      <w:r>
        <w:t xml:space="preserve">Ik heb zelf een idee van deze opdracht </w:t>
      </w:r>
      <w:r w:rsidR="00713787">
        <w:t xml:space="preserve">en deze komt grotendeels overheen met wat ik met de klant heb afgesproken. Mijn uitvoering wordt dat er een arduino </w:t>
      </w:r>
      <w:r w:rsidR="004C74BA">
        <w:t xml:space="preserve">de tempraturen meet en deze verwerkt en op display laat zien. Deze data wordt ook doorgestuurd naar een lokale database. </w:t>
      </w:r>
      <w:r w:rsidR="00B704DF">
        <w:t xml:space="preserve">Deze database wordt uitgelezen door een website die de tempratuur dan ook op </w:t>
      </w:r>
      <w:r w:rsidR="00DE1CFB">
        <w:t>het web interface laat zien.</w:t>
      </w:r>
    </w:p>
    <w:p w14:paraId="24822208" w14:textId="77777777" w:rsidR="0015692D" w:rsidRPr="00145DB2" w:rsidRDefault="00DC10FC" w:rsidP="00DC10FC">
      <w:pPr>
        <w:pStyle w:val="Kop1"/>
      </w:pPr>
      <w:bookmarkStart w:id="18" w:name="_Toc29370319"/>
      <w:bookmarkStart w:id="19" w:name="_Toc41306293"/>
      <w:r w:rsidRPr="00145DB2">
        <w:t>Akkoord opdrachtgever</w:t>
      </w:r>
      <w:bookmarkEnd w:id="18"/>
      <w:bookmarkEnd w:id="19"/>
    </w:p>
    <w:p w14:paraId="2F605A4F" w14:textId="77777777" w:rsidR="00DC10FC" w:rsidRPr="00145DB2" w:rsidRDefault="00DC10FC" w:rsidP="00DC10FC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68"/>
        <w:gridCol w:w="7594"/>
      </w:tblGrid>
      <w:tr w:rsidR="00DC10FC" w:rsidRPr="00145DB2" w14:paraId="134573AD" w14:textId="77777777" w:rsidTr="008A352F">
        <w:trPr>
          <w:trHeight w:val="567"/>
        </w:trPr>
        <w:tc>
          <w:tcPr>
            <w:tcW w:w="988" w:type="dxa"/>
          </w:tcPr>
          <w:p w14:paraId="1E755487" w14:textId="77777777" w:rsidR="00DC10FC" w:rsidRPr="00145DB2" w:rsidRDefault="00DC10FC" w:rsidP="00B11207">
            <w:pPr>
              <w:pStyle w:val="Geenafstand"/>
            </w:pPr>
            <w:r w:rsidRPr="00145DB2">
              <w:t>Naam</w:t>
            </w:r>
          </w:p>
        </w:tc>
        <w:tc>
          <w:tcPr>
            <w:tcW w:w="8074" w:type="dxa"/>
          </w:tcPr>
          <w:p w14:paraId="163891FE" w14:textId="77777777" w:rsidR="00DC10FC" w:rsidRPr="00145DB2" w:rsidRDefault="00DC10FC" w:rsidP="00DC10FC">
            <w:pPr>
              <w:pStyle w:val="Geenafstand"/>
            </w:pPr>
          </w:p>
        </w:tc>
      </w:tr>
      <w:tr w:rsidR="00DC10FC" w:rsidRPr="00145DB2" w14:paraId="657EA742" w14:textId="77777777" w:rsidTr="008A352F">
        <w:trPr>
          <w:trHeight w:val="567"/>
        </w:trPr>
        <w:tc>
          <w:tcPr>
            <w:tcW w:w="988" w:type="dxa"/>
          </w:tcPr>
          <w:p w14:paraId="6A736260" w14:textId="77777777" w:rsidR="00DC10FC" w:rsidRPr="00145DB2" w:rsidRDefault="00DC10FC" w:rsidP="00B11207">
            <w:pPr>
              <w:pStyle w:val="Geenafstand"/>
            </w:pPr>
            <w:r w:rsidRPr="00145DB2">
              <w:t>Datum</w:t>
            </w:r>
          </w:p>
        </w:tc>
        <w:tc>
          <w:tcPr>
            <w:tcW w:w="8074" w:type="dxa"/>
          </w:tcPr>
          <w:p w14:paraId="6791F55C" w14:textId="77777777" w:rsidR="00DC10FC" w:rsidRPr="00145DB2" w:rsidRDefault="00DC10FC" w:rsidP="00DC10FC">
            <w:pPr>
              <w:pStyle w:val="Geenafstand"/>
            </w:pPr>
          </w:p>
        </w:tc>
      </w:tr>
      <w:tr w:rsidR="00DC10FC" w:rsidRPr="00145DB2" w14:paraId="4D205105" w14:textId="77777777" w:rsidTr="008A352F">
        <w:trPr>
          <w:trHeight w:val="1701"/>
        </w:trPr>
        <w:tc>
          <w:tcPr>
            <w:tcW w:w="988" w:type="dxa"/>
          </w:tcPr>
          <w:p w14:paraId="46E36AD7" w14:textId="77777777" w:rsidR="00DC10FC" w:rsidRPr="00145DB2" w:rsidRDefault="00DC10FC" w:rsidP="00B11207">
            <w:pPr>
              <w:pStyle w:val="Geenafstand"/>
            </w:pPr>
            <w:r w:rsidRPr="00145DB2">
              <w:t>Handtekening</w:t>
            </w:r>
          </w:p>
        </w:tc>
        <w:tc>
          <w:tcPr>
            <w:tcW w:w="8074" w:type="dxa"/>
          </w:tcPr>
          <w:p w14:paraId="1D86881C" w14:textId="77777777" w:rsidR="00DC10FC" w:rsidRPr="00145DB2" w:rsidRDefault="00DC10FC" w:rsidP="00DC10FC">
            <w:pPr>
              <w:pStyle w:val="Geenafstand"/>
            </w:pPr>
          </w:p>
        </w:tc>
      </w:tr>
    </w:tbl>
    <w:p w14:paraId="6BD10528" w14:textId="3216A314" w:rsidR="00FF4CE9" w:rsidRDefault="00FF4CE9" w:rsidP="00DC10FC">
      <w:pPr>
        <w:pStyle w:val="Geenafstand"/>
      </w:pPr>
    </w:p>
    <w:p w14:paraId="297B1174" w14:textId="77777777" w:rsidR="00FF4CE9" w:rsidRDefault="00FF4CE9">
      <w:r>
        <w:br w:type="page"/>
      </w:r>
    </w:p>
    <w:p w14:paraId="0FC847DB" w14:textId="77777777" w:rsidR="00FF4CE9" w:rsidRPr="00BE6996" w:rsidRDefault="00FF4CE9" w:rsidP="00FF4CE9">
      <w:pPr>
        <w:rPr>
          <w:lang w:val="en-US"/>
        </w:rPr>
      </w:pPr>
    </w:p>
    <w:p w14:paraId="11795642" w14:textId="77777777" w:rsidR="00FF4CE9" w:rsidRPr="00145DB2" w:rsidRDefault="00FF4CE9" w:rsidP="00FF4CE9">
      <w:pPr>
        <w:pStyle w:val="Kop1"/>
      </w:pPr>
      <w:bookmarkStart w:id="20" w:name="_Toc29370310"/>
      <w:bookmarkStart w:id="21" w:name="_Hlk525635346"/>
      <w:bookmarkStart w:id="22" w:name="_Toc41306294"/>
      <w:r w:rsidRPr="00145DB2">
        <w:t>Versiebeheer</w:t>
      </w:r>
      <w:bookmarkEnd w:id="20"/>
      <w:bookmarkEnd w:id="22"/>
    </w:p>
    <w:p w14:paraId="76EED034" w14:textId="77777777" w:rsidR="00FF4CE9" w:rsidRPr="00145DB2" w:rsidRDefault="00FF4CE9" w:rsidP="00FF4CE9">
      <w:pPr>
        <w:pStyle w:val="Geenafstand"/>
      </w:pPr>
    </w:p>
    <w:tbl>
      <w:tblPr>
        <w:tblStyle w:val="Rastertabel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962"/>
        <w:gridCol w:w="5339"/>
      </w:tblGrid>
      <w:tr w:rsidR="00FF4CE9" w:rsidRPr="00145DB2" w14:paraId="1A1A75F2" w14:textId="77777777" w:rsidTr="00CD49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42B65DDE" w14:textId="77777777" w:rsidR="00FF4CE9" w:rsidRPr="00145DB2" w:rsidRDefault="00FF4CE9" w:rsidP="00041974">
            <w:pPr>
              <w:pStyle w:val="Geenafstand"/>
            </w:pPr>
            <w:r w:rsidRPr="00145DB2">
              <w:t>Datum</w:t>
            </w:r>
          </w:p>
        </w:tc>
        <w:tc>
          <w:tcPr>
            <w:tcW w:w="788" w:type="dxa"/>
          </w:tcPr>
          <w:p w14:paraId="693BD49A" w14:textId="77777777" w:rsidR="00FF4CE9" w:rsidRPr="00145DB2" w:rsidRDefault="00FF4CE9" w:rsidP="00041974">
            <w:pPr>
              <w:pStyle w:val="Geenafstan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DB2">
              <w:t>Versie</w:t>
            </w:r>
          </w:p>
        </w:tc>
        <w:tc>
          <w:tcPr>
            <w:tcW w:w="1962" w:type="dxa"/>
          </w:tcPr>
          <w:p w14:paraId="375818AC" w14:textId="77777777" w:rsidR="00FF4CE9" w:rsidRPr="00145DB2" w:rsidRDefault="00FF4CE9" w:rsidP="00041974">
            <w:pPr>
              <w:pStyle w:val="Geenafstand"/>
              <w:tabs>
                <w:tab w:val="left" w:pos="8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DB2">
              <w:t>Wie</w:t>
            </w:r>
            <w:r>
              <w:tab/>
            </w:r>
          </w:p>
        </w:tc>
        <w:tc>
          <w:tcPr>
            <w:tcW w:w="5339" w:type="dxa"/>
          </w:tcPr>
          <w:p w14:paraId="49B75A92" w14:textId="77777777" w:rsidR="00FF4CE9" w:rsidRPr="00145DB2" w:rsidRDefault="00FF4CE9" w:rsidP="0004197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DB2">
              <w:t>Wijzigingen</w:t>
            </w:r>
          </w:p>
        </w:tc>
      </w:tr>
      <w:tr w:rsidR="00FF4CE9" w:rsidRPr="00145DB2" w14:paraId="4A0B9CFC" w14:textId="77777777" w:rsidTr="00CD4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042B95C4" w14:textId="794A3511" w:rsidR="00FF4CE9" w:rsidRPr="00145DB2" w:rsidRDefault="00FF2DCC" w:rsidP="00041974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25-5-2020</w:t>
            </w:r>
          </w:p>
        </w:tc>
        <w:tc>
          <w:tcPr>
            <w:tcW w:w="788" w:type="dxa"/>
          </w:tcPr>
          <w:p w14:paraId="171D334F" w14:textId="5343926A" w:rsidR="00FF4CE9" w:rsidRPr="00145DB2" w:rsidRDefault="00FF2DCC" w:rsidP="00041974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962" w:type="dxa"/>
          </w:tcPr>
          <w:p w14:paraId="56460C87" w14:textId="44CB4B6C" w:rsidR="00FF4CE9" w:rsidRPr="00145DB2" w:rsidRDefault="00FF2DCC" w:rsidP="0004197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 van den Boom</w:t>
            </w:r>
          </w:p>
        </w:tc>
        <w:tc>
          <w:tcPr>
            <w:tcW w:w="5339" w:type="dxa"/>
          </w:tcPr>
          <w:p w14:paraId="585B8509" w14:textId="6D31B0DB" w:rsidR="00FF4CE9" w:rsidRPr="00145DB2" w:rsidRDefault="00CD4992" w:rsidP="0004197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Aangemaakt</w:t>
            </w:r>
          </w:p>
        </w:tc>
      </w:tr>
      <w:tr w:rsidR="00FF4CE9" w:rsidRPr="00145DB2" w14:paraId="2AB097DE" w14:textId="77777777" w:rsidTr="00CD4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A924CE8" w14:textId="77777777" w:rsidR="00FF4CE9" w:rsidRPr="00145DB2" w:rsidRDefault="00FF4CE9" w:rsidP="00041974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199D4690" w14:textId="77777777" w:rsidR="00FF4CE9" w:rsidRPr="00145DB2" w:rsidRDefault="00FF4CE9" w:rsidP="00041974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41A8B377" w14:textId="77777777" w:rsidR="00FF4CE9" w:rsidRPr="00145DB2" w:rsidRDefault="00FF4CE9" w:rsidP="0004197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7FF9BC0F" w14:textId="77777777" w:rsidR="00FF4CE9" w:rsidRPr="00145DB2" w:rsidRDefault="00FF4CE9" w:rsidP="0004197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4CE9" w:rsidRPr="00145DB2" w14:paraId="023C2B1A" w14:textId="77777777" w:rsidTr="00CD4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3BEE269" w14:textId="77777777" w:rsidR="00FF4CE9" w:rsidRPr="00145DB2" w:rsidRDefault="00FF4CE9" w:rsidP="00041974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5D00A9EA" w14:textId="77777777" w:rsidR="00FF4CE9" w:rsidRPr="00145DB2" w:rsidRDefault="00FF4CE9" w:rsidP="00041974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7D8352B1" w14:textId="77777777" w:rsidR="00FF4CE9" w:rsidRPr="00145DB2" w:rsidRDefault="00FF4CE9" w:rsidP="0004197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32084497" w14:textId="77777777" w:rsidR="00FF4CE9" w:rsidRPr="00145DB2" w:rsidRDefault="00FF4CE9" w:rsidP="0004197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4CE9" w:rsidRPr="00145DB2" w14:paraId="3B9E58B8" w14:textId="77777777" w:rsidTr="00CD4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94E3A8B" w14:textId="77777777" w:rsidR="00FF4CE9" w:rsidRPr="00145DB2" w:rsidRDefault="00FF4CE9" w:rsidP="00041974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2928C5E2" w14:textId="77777777" w:rsidR="00FF4CE9" w:rsidRPr="00145DB2" w:rsidRDefault="00FF4CE9" w:rsidP="00041974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1C3C4259" w14:textId="77777777" w:rsidR="00FF4CE9" w:rsidRPr="00145DB2" w:rsidRDefault="00FF4CE9" w:rsidP="0004197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4ECA229A" w14:textId="77777777" w:rsidR="00FF4CE9" w:rsidRPr="00145DB2" w:rsidRDefault="00FF4CE9" w:rsidP="0004197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682C6F0" w14:textId="77777777" w:rsidR="00DC10FC" w:rsidRPr="00145DB2" w:rsidRDefault="00DC10FC" w:rsidP="00DC10FC">
      <w:pPr>
        <w:pStyle w:val="Geenafstand"/>
      </w:pPr>
      <w:bookmarkStart w:id="23" w:name="_GoBack"/>
      <w:bookmarkEnd w:id="21"/>
      <w:bookmarkEnd w:id="23"/>
    </w:p>
    <w:sectPr w:rsidR="00DC10FC" w:rsidRPr="00145DB2" w:rsidSect="00FF4CE9">
      <w:headerReference w:type="even" r:id="rId13"/>
      <w:headerReference w:type="default" r:id="rId14"/>
      <w:footerReference w:type="even" r:id="rId15"/>
      <w:footerReference w:type="default" r:id="rId16"/>
      <w:footerReference w:type="firs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FEF03" w14:textId="77777777" w:rsidR="00F22194" w:rsidRDefault="00F22194" w:rsidP="008A2B7E">
      <w:pPr>
        <w:spacing w:after="0" w:line="240" w:lineRule="auto"/>
      </w:pPr>
      <w:r>
        <w:separator/>
      </w:r>
    </w:p>
  </w:endnote>
  <w:endnote w:type="continuationSeparator" w:id="0">
    <w:p w14:paraId="74870FE3" w14:textId="77777777" w:rsidR="00F22194" w:rsidRDefault="00F22194" w:rsidP="008A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8E633" w14:textId="77777777" w:rsidR="007F162D" w:rsidRPr="00BE6996" w:rsidRDefault="007A41F4" w:rsidP="00BE6996">
    <w:pPr>
      <w:pStyle w:val="Voettekst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166C7AF7" wp14:editId="5AB60BE7">
              <wp:simplePos x="0" y="0"/>
              <wp:positionH relativeFrom="page">
                <wp:align>right</wp:align>
              </wp:positionH>
              <wp:positionV relativeFrom="paragraph">
                <wp:posOffset>-359954</wp:posOffset>
              </wp:positionV>
              <wp:extent cx="1648355" cy="243720"/>
              <wp:effectExtent l="0" t="2540" r="6985" b="698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5718EF" w14:textId="77777777" w:rsidR="007A41F4" w:rsidRPr="007A41F4" w:rsidRDefault="007A41F4" w:rsidP="007A41F4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 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F22194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  <w:p w14:paraId="14646F41" w14:textId="77777777" w:rsidR="007A41F4" w:rsidRPr="007A41F4" w:rsidRDefault="007A41F4" w:rsidP="007A41F4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6C0CCFB3" w14:textId="77777777" w:rsidR="007A41F4" w:rsidRPr="007A41F4" w:rsidRDefault="007A41F4" w:rsidP="007A41F4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6C7AF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78.6pt;margin-top:-28.35pt;width:129.8pt;height:19.2pt;rotation:-90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" stroked="f">
              <v:textbox>
                <w:txbxContent>
                  <w:p w14:paraId="5C5718EF" w14:textId="77777777" w:rsidR="007A41F4" w:rsidRPr="007A41F4" w:rsidRDefault="007A41F4" w:rsidP="007A41F4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 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F22194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  <w:p w14:paraId="14646F41" w14:textId="77777777" w:rsidR="007A41F4" w:rsidRPr="007A41F4" w:rsidRDefault="007A41F4" w:rsidP="007A41F4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  <w:p w14:paraId="6C0CCFB3" w14:textId="77777777" w:rsidR="007A41F4" w:rsidRPr="007A41F4" w:rsidRDefault="007A41F4" w:rsidP="007A41F4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1250658650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BE6996" w:rsidRPr="00CE5045">
              <w:rPr>
                <w:sz w:val="16"/>
                <w:szCs w:val="16"/>
              </w:rPr>
              <w:t>© Stichting Praktijkleren</w:t>
            </w:r>
            <w:r w:rsidR="00BE6996">
              <w:rPr>
                <w:sz w:val="16"/>
                <w:szCs w:val="16"/>
              </w:rPr>
              <w:tab/>
              <w:t>Sjabloon Programma van Eisen</w:t>
            </w:r>
            <w:r w:rsidR="00BE6996">
              <w:rPr>
                <w:sz w:val="16"/>
                <w:szCs w:val="16"/>
              </w:rPr>
              <w:tab/>
              <w:t>AMO_AO16</w:t>
            </w:r>
            <w:r w:rsidR="00BE6996">
              <w:rPr>
                <w:sz w:val="16"/>
                <w:szCs w:val="16"/>
              </w:rPr>
              <w:noBreakHyphen/>
              <w:t>PvB</w:t>
            </w:r>
            <w:r w:rsidR="00BE6996" w:rsidRPr="005350E2">
              <w:rPr>
                <w:sz w:val="16"/>
                <w:szCs w:val="16"/>
              </w:rPr>
              <w:t>_B</w:t>
            </w:r>
            <w:r w:rsidR="00BE6996">
              <w:rPr>
                <w:sz w:val="16"/>
                <w:szCs w:val="16"/>
              </w:rPr>
              <w:t>1</w:t>
            </w:r>
            <w:r w:rsidR="00BE6996">
              <w:rPr>
                <w:sz w:val="16"/>
                <w:szCs w:val="16"/>
              </w:rPr>
              <w:noBreakHyphen/>
            </w:r>
            <w:r w:rsidR="00BE6996" w:rsidRPr="005350E2">
              <w:rPr>
                <w:sz w:val="16"/>
                <w:szCs w:val="16"/>
              </w:rPr>
              <w:t>K</w:t>
            </w:r>
            <w:r w:rsidR="00BE6996">
              <w:rPr>
                <w:sz w:val="16"/>
                <w:szCs w:val="16"/>
              </w:rPr>
              <w:t>1_1V1</w:t>
            </w:r>
            <w:r w:rsidR="009F09B7">
              <w:rPr>
                <w:sz w:val="16"/>
                <w:szCs w:val="16"/>
              </w:rPr>
              <w:t>   </w: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BE6996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BE6996">
              <w:rPr>
                <w:b/>
                <w:bCs/>
                <w:sz w:val="16"/>
                <w:szCs w:val="16"/>
              </w:rPr>
              <w:t>1</w: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BE6996">
              <w:rPr>
                <w:sz w:val="16"/>
                <w:szCs w:val="16"/>
              </w:rPr>
              <w:t>/</w: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BE6996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F22194">
              <w:rPr>
                <w:b/>
                <w:bCs/>
                <w:noProof/>
                <w:sz w:val="16"/>
                <w:szCs w:val="16"/>
              </w:rPr>
              <w:t>5</w: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E6C974" w14:textId="088A35B3" w:rsidR="008A2B7E" w:rsidRPr="00F33D86" w:rsidRDefault="00CD4992" w:rsidP="00F33D86">
    <w:pPr>
      <w:pStyle w:val="Voettekst"/>
      <w:tabs>
        <w:tab w:val="left" w:pos="2835"/>
        <w:tab w:val="left" w:pos="5529"/>
      </w:tabs>
      <w:rPr>
        <w:sz w:val="16"/>
        <w:szCs w:val="16"/>
      </w:rPr>
    </w:pPr>
    <w:sdt>
      <w:sdtPr>
        <w:rPr>
          <w:sz w:val="16"/>
          <w:szCs w:val="16"/>
        </w:rPr>
        <w:id w:val="811605300"/>
        <w:docPartObj>
          <w:docPartGallery w:val="Page Numbers (Top of Page)"/>
          <w:docPartUnique/>
        </w:docPartObj>
      </w:sdtPr>
      <w:sdtEndPr/>
      <w:sdtContent>
        <w:r w:rsidR="00F33D86">
          <w:rPr>
            <w:sz w:val="16"/>
            <w:szCs w:val="16"/>
          </w:rPr>
          <w:t>© Stichting Praktijkleren</w:t>
        </w:r>
        <w:r w:rsidR="00F33D86">
          <w:rPr>
            <w:sz w:val="16"/>
            <w:szCs w:val="16"/>
          </w:rPr>
          <w:tab/>
          <w:t>Programma van eisen</w:t>
        </w:r>
        <w:r w:rsidR="00F33D86">
          <w:rPr>
            <w:sz w:val="16"/>
            <w:szCs w:val="16"/>
          </w:rPr>
          <w:tab/>
        </w:r>
        <w:r w:rsidR="00F33D86">
          <w:rPr>
            <w:sz w:val="16"/>
            <w:szCs w:val="16"/>
          </w:rPr>
          <w:tab/>
          <w:t>AMO_AO16</w:t>
        </w:r>
        <w:r w:rsidR="00F33D86">
          <w:rPr>
            <w:sz w:val="16"/>
            <w:szCs w:val="16"/>
          </w:rPr>
          <w:noBreakHyphen/>
          <w:t>PvB_B1</w:t>
        </w:r>
        <w:r w:rsidR="00F33D86">
          <w:rPr>
            <w:sz w:val="16"/>
            <w:szCs w:val="16"/>
          </w:rPr>
          <w:noBreakHyphen/>
          <w:t>K1_1V1</w:t>
        </w:r>
        <w:r w:rsidR="00F33D86">
          <w:rPr>
            <w:sz w:val="16"/>
            <w:szCs w:val="16"/>
          </w:rPr>
          <w:tab/>
        </w:r>
        <w:r w:rsidR="00F33D86">
          <w:rPr>
            <w:bCs/>
            <w:sz w:val="16"/>
            <w:szCs w:val="16"/>
          </w:rPr>
          <w:fldChar w:fldCharType="begin"/>
        </w:r>
        <w:r w:rsidR="00F33D86">
          <w:rPr>
            <w:bCs/>
            <w:sz w:val="16"/>
            <w:szCs w:val="16"/>
          </w:rPr>
          <w:instrText>PAGE</w:instrText>
        </w:r>
        <w:r w:rsidR="00F33D86">
          <w:rPr>
            <w:bCs/>
            <w:sz w:val="16"/>
            <w:szCs w:val="16"/>
          </w:rPr>
          <w:fldChar w:fldCharType="separate"/>
        </w:r>
        <w:r w:rsidR="00CE017C">
          <w:rPr>
            <w:bCs/>
            <w:noProof/>
            <w:sz w:val="16"/>
            <w:szCs w:val="16"/>
          </w:rPr>
          <w:t>3</w:t>
        </w:r>
        <w:r w:rsidR="00F33D86">
          <w:rPr>
            <w:bCs/>
            <w:sz w:val="16"/>
            <w:szCs w:val="16"/>
          </w:rPr>
          <w:fldChar w:fldCharType="end"/>
        </w:r>
        <w:r w:rsidR="00F33D86">
          <w:rPr>
            <w:sz w:val="16"/>
            <w:szCs w:val="16"/>
          </w:rPr>
          <w:t>/</w:t>
        </w:r>
        <w:r w:rsidR="00F33D86">
          <w:rPr>
            <w:bCs/>
            <w:sz w:val="16"/>
            <w:szCs w:val="16"/>
          </w:rPr>
          <w:fldChar w:fldCharType="begin"/>
        </w:r>
        <w:r w:rsidR="00F33D86">
          <w:rPr>
            <w:bCs/>
            <w:sz w:val="16"/>
            <w:szCs w:val="16"/>
          </w:rPr>
          <w:instrText>NUMPAGES</w:instrText>
        </w:r>
        <w:r w:rsidR="00F33D86">
          <w:rPr>
            <w:bCs/>
            <w:sz w:val="16"/>
            <w:szCs w:val="16"/>
          </w:rPr>
          <w:fldChar w:fldCharType="separate"/>
        </w:r>
        <w:r w:rsidR="00CE017C">
          <w:rPr>
            <w:bCs/>
            <w:noProof/>
            <w:sz w:val="16"/>
            <w:szCs w:val="16"/>
          </w:rPr>
          <w:t>5</w:t>
        </w:r>
        <w:r w:rsidR="00F33D86">
          <w:rPr>
            <w:bCs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5BE6F" w14:textId="77777777" w:rsidR="00B13A7A" w:rsidRDefault="00B064AF">
    <w:pPr>
      <w:pStyle w:val="Voettekst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14F38346" wp14:editId="5CFFCC8D">
              <wp:simplePos x="0" y="0"/>
              <wp:positionH relativeFrom="page">
                <wp:align>right</wp:align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6A9B10" w14:textId="77777777" w:rsidR="00B064AF" w:rsidRPr="007A41F4" w:rsidRDefault="00B064AF" w:rsidP="00B064AF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 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F22194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  <w:p w14:paraId="1DCB775A" w14:textId="77777777" w:rsidR="00B064AF" w:rsidRPr="007A41F4" w:rsidRDefault="00B064AF" w:rsidP="00B064AF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21AE7690" w14:textId="77777777" w:rsidR="00B064AF" w:rsidRPr="007A41F4" w:rsidRDefault="00B064AF" w:rsidP="00B064AF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F38346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78.6pt;margin-top:-26.8pt;width:129.8pt;height:19.2pt;rotation:-90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" stroked="f">
              <v:textbox>
                <w:txbxContent>
                  <w:p w14:paraId="1D6A9B10" w14:textId="77777777" w:rsidR="00B064AF" w:rsidRPr="007A41F4" w:rsidRDefault="00B064AF" w:rsidP="00B064AF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 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F22194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  <w:p w14:paraId="1DCB775A" w14:textId="77777777" w:rsidR="00B064AF" w:rsidRPr="007A41F4" w:rsidRDefault="00B064AF" w:rsidP="00B064AF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  <w:p w14:paraId="21AE7690" w14:textId="77777777" w:rsidR="00B064AF" w:rsidRPr="007A41F4" w:rsidRDefault="00B064AF" w:rsidP="00B064AF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39FFB" w14:textId="77777777" w:rsidR="00F22194" w:rsidRDefault="00F22194" w:rsidP="008A2B7E">
      <w:pPr>
        <w:spacing w:after="0" w:line="240" w:lineRule="auto"/>
      </w:pPr>
      <w:r>
        <w:separator/>
      </w:r>
    </w:p>
  </w:footnote>
  <w:footnote w:type="continuationSeparator" w:id="0">
    <w:p w14:paraId="6F190913" w14:textId="77777777" w:rsidR="00F22194" w:rsidRDefault="00F22194" w:rsidP="008A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CAECE" w14:textId="77777777" w:rsidR="009F09B7" w:rsidRDefault="009F09B7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66432" behindDoc="0" locked="0" layoutInCell="1" allowOverlap="1" wp14:anchorId="335A9A5F" wp14:editId="35E0F2C6">
          <wp:simplePos x="0" y="0"/>
          <wp:positionH relativeFrom="margin">
            <wp:align>right</wp:align>
          </wp:positionH>
          <wp:positionV relativeFrom="paragraph">
            <wp:posOffset>-59055</wp:posOffset>
          </wp:positionV>
          <wp:extent cx="2211070" cy="371475"/>
          <wp:effectExtent l="0" t="0" r="0" b="9525"/>
          <wp:wrapNone/>
          <wp:docPr id="8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7A47B" w14:textId="77777777" w:rsidR="00B11207" w:rsidRPr="009F09B7" w:rsidRDefault="009F09B7" w:rsidP="009F09B7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68480" behindDoc="0" locked="0" layoutInCell="1" allowOverlap="1" wp14:anchorId="11CE5B9E" wp14:editId="349D6D07">
          <wp:simplePos x="0" y="0"/>
          <wp:positionH relativeFrom="margin">
            <wp:posOffset>3533775</wp:posOffset>
          </wp:positionH>
          <wp:positionV relativeFrom="paragraph">
            <wp:posOffset>-133985</wp:posOffset>
          </wp:positionV>
          <wp:extent cx="2211070" cy="371475"/>
          <wp:effectExtent l="0" t="0" r="0" b="9525"/>
          <wp:wrapNone/>
          <wp:docPr id="9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A087E"/>
    <w:multiLevelType w:val="hybridMultilevel"/>
    <w:tmpl w:val="0ED66D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3401D"/>
    <w:multiLevelType w:val="hybridMultilevel"/>
    <w:tmpl w:val="C34E36B0"/>
    <w:lvl w:ilvl="0" w:tplc="464EAD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194"/>
    <w:rsid w:val="000170CE"/>
    <w:rsid w:val="000213C2"/>
    <w:rsid w:val="00027CFD"/>
    <w:rsid w:val="0004112B"/>
    <w:rsid w:val="0004495B"/>
    <w:rsid w:val="000534B2"/>
    <w:rsid w:val="00054F7C"/>
    <w:rsid w:val="000574C7"/>
    <w:rsid w:val="000A7E21"/>
    <w:rsid w:val="000E5F37"/>
    <w:rsid w:val="0010454A"/>
    <w:rsid w:val="0012351B"/>
    <w:rsid w:val="00145DB2"/>
    <w:rsid w:val="001502A4"/>
    <w:rsid w:val="0015692D"/>
    <w:rsid w:val="00173BB2"/>
    <w:rsid w:val="001A407D"/>
    <w:rsid w:val="001A79BC"/>
    <w:rsid w:val="001B61F8"/>
    <w:rsid w:val="001D1211"/>
    <w:rsid w:val="001D26E8"/>
    <w:rsid w:val="001E2551"/>
    <w:rsid w:val="001E45D8"/>
    <w:rsid w:val="00206D35"/>
    <w:rsid w:val="002173F9"/>
    <w:rsid w:val="00225E7D"/>
    <w:rsid w:val="00227C03"/>
    <w:rsid w:val="00235DF0"/>
    <w:rsid w:val="00286157"/>
    <w:rsid w:val="00287F7B"/>
    <w:rsid w:val="00291E31"/>
    <w:rsid w:val="002A194B"/>
    <w:rsid w:val="002C6CA9"/>
    <w:rsid w:val="002D5372"/>
    <w:rsid w:val="002E6EE4"/>
    <w:rsid w:val="002F4ED2"/>
    <w:rsid w:val="00317B1E"/>
    <w:rsid w:val="00323068"/>
    <w:rsid w:val="00350A26"/>
    <w:rsid w:val="00354603"/>
    <w:rsid w:val="00357944"/>
    <w:rsid w:val="00382452"/>
    <w:rsid w:val="00384DB2"/>
    <w:rsid w:val="003A24CA"/>
    <w:rsid w:val="003A2EE7"/>
    <w:rsid w:val="003D0335"/>
    <w:rsid w:val="003D74EA"/>
    <w:rsid w:val="003E1D29"/>
    <w:rsid w:val="003E7767"/>
    <w:rsid w:val="00410A00"/>
    <w:rsid w:val="00410BBD"/>
    <w:rsid w:val="00436361"/>
    <w:rsid w:val="00440A7C"/>
    <w:rsid w:val="00464DA2"/>
    <w:rsid w:val="0046597C"/>
    <w:rsid w:val="004669F7"/>
    <w:rsid w:val="00491D11"/>
    <w:rsid w:val="00495773"/>
    <w:rsid w:val="004B21FF"/>
    <w:rsid w:val="004C74BA"/>
    <w:rsid w:val="004F0416"/>
    <w:rsid w:val="0053092C"/>
    <w:rsid w:val="005621BB"/>
    <w:rsid w:val="005756B2"/>
    <w:rsid w:val="00577C71"/>
    <w:rsid w:val="0058383B"/>
    <w:rsid w:val="00591D98"/>
    <w:rsid w:val="005A66D9"/>
    <w:rsid w:val="005C6C8A"/>
    <w:rsid w:val="005D0910"/>
    <w:rsid w:val="005E7361"/>
    <w:rsid w:val="006351D7"/>
    <w:rsid w:val="006642D3"/>
    <w:rsid w:val="00664B01"/>
    <w:rsid w:val="00690B1F"/>
    <w:rsid w:val="006924DE"/>
    <w:rsid w:val="0069447D"/>
    <w:rsid w:val="006B55E8"/>
    <w:rsid w:val="006C5DA1"/>
    <w:rsid w:val="006F365B"/>
    <w:rsid w:val="00704456"/>
    <w:rsid w:val="00713787"/>
    <w:rsid w:val="0071476C"/>
    <w:rsid w:val="00725920"/>
    <w:rsid w:val="007408C1"/>
    <w:rsid w:val="00741E0E"/>
    <w:rsid w:val="00746851"/>
    <w:rsid w:val="0076561E"/>
    <w:rsid w:val="007657B8"/>
    <w:rsid w:val="007739E7"/>
    <w:rsid w:val="007A06C1"/>
    <w:rsid w:val="007A41F4"/>
    <w:rsid w:val="007C1CE4"/>
    <w:rsid w:val="007E3D3E"/>
    <w:rsid w:val="007F162D"/>
    <w:rsid w:val="007F4FA8"/>
    <w:rsid w:val="00800E27"/>
    <w:rsid w:val="008145CF"/>
    <w:rsid w:val="0085287A"/>
    <w:rsid w:val="00870E91"/>
    <w:rsid w:val="00886E8B"/>
    <w:rsid w:val="00887BB0"/>
    <w:rsid w:val="00896809"/>
    <w:rsid w:val="008A1138"/>
    <w:rsid w:val="008A2B7E"/>
    <w:rsid w:val="008A352F"/>
    <w:rsid w:val="008A796A"/>
    <w:rsid w:val="008D71BC"/>
    <w:rsid w:val="009059A5"/>
    <w:rsid w:val="00906C51"/>
    <w:rsid w:val="00907F82"/>
    <w:rsid w:val="00920E32"/>
    <w:rsid w:val="00925984"/>
    <w:rsid w:val="00931345"/>
    <w:rsid w:val="0093389B"/>
    <w:rsid w:val="009500EE"/>
    <w:rsid w:val="009737B0"/>
    <w:rsid w:val="00975127"/>
    <w:rsid w:val="00996DDF"/>
    <w:rsid w:val="009B011E"/>
    <w:rsid w:val="009B6024"/>
    <w:rsid w:val="009E2113"/>
    <w:rsid w:val="009E553C"/>
    <w:rsid w:val="009F09B7"/>
    <w:rsid w:val="009F41A2"/>
    <w:rsid w:val="009F5CBE"/>
    <w:rsid w:val="00A12187"/>
    <w:rsid w:val="00A20B22"/>
    <w:rsid w:val="00A342D6"/>
    <w:rsid w:val="00A378DD"/>
    <w:rsid w:val="00A50A4E"/>
    <w:rsid w:val="00A92203"/>
    <w:rsid w:val="00A96680"/>
    <w:rsid w:val="00AA7D76"/>
    <w:rsid w:val="00AC0040"/>
    <w:rsid w:val="00AC2091"/>
    <w:rsid w:val="00AD48DA"/>
    <w:rsid w:val="00AE23A0"/>
    <w:rsid w:val="00AF55D5"/>
    <w:rsid w:val="00B064AF"/>
    <w:rsid w:val="00B10FB9"/>
    <w:rsid w:val="00B11207"/>
    <w:rsid w:val="00B13A7A"/>
    <w:rsid w:val="00B202A4"/>
    <w:rsid w:val="00B2572A"/>
    <w:rsid w:val="00B44610"/>
    <w:rsid w:val="00B44FCD"/>
    <w:rsid w:val="00B604C0"/>
    <w:rsid w:val="00B704DF"/>
    <w:rsid w:val="00B7300F"/>
    <w:rsid w:val="00B80E34"/>
    <w:rsid w:val="00B83D12"/>
    <w:rsid w:val="00B843E3"/>
    <w:rsid w:val="00B9317D"/>
    <w:rsid w:val="00BA3CC7"/>
    <w:rsid w:val="00BE3B69"/>
    <w:rsid w:val="00BE6996"/>
    <w:rsid w:val="00C10E9F"/>
    <w:rsid w:val="00C11737"/>
    <w:rsid w:val="00C27281"/>
    <w:rsid w:val="00C40AAB"/>
    <w:rsid w:val="00C54405"/>
    <w:rsid w:val="00C6710D"/>
    <w:rsid w:val="00C73B29"/>
    <w:rsid w:val="00C73ED0"/>
    <w:rsid w:val="00C852B8"/>
    <w:rsid w:val="00C93D3F"/>
    <w:rsid w:val="00CD31D4"/>
    <w:rsid w:val="00CD4992"/>
    <w:rsid w:val="00CE017C"/>
    <w:rsid w:val="00CF74D3"/>
    <w:rsid w:val="00D16A85"/>
    <w:rsid w:val="00D45DB4"/>
    <w:rsid w:val="00D70D6C"/>
    <w:rsid w:val="00D73541"/>
    <w:rsid w:val="00D80320"/>
    <w:rsid w:val="00D84A64"/>
    <w:rsid w:val="00D919B6"/>
    <w:rsid w:val="00D95726"/>
    <w:rsid w:val="00DB2E3B"/>
    <w:rsid w:val="00DB3978"/>
    <w:rsid w:val="00DB3A2C"/>
    <w:rsid w:val="00DC10FC"/>
    <w:rsid w:val="00DC2182"/>
    <w:rsid w:val="00DE1CFB"/>
    <w:rsid w:val="00DF4D03"/>
    <w:rsid w:val="00E0464C"/>
    <w:rsid w:val="00E13067"/>
    <w:rsid w:val="00E60B5D"/>
    <w:rsid w:val="00E72841"/>
    <w:rsid w:val="00E7326A"/>
    <w:rsid w:val="00E84A1F"/>
    <w:rsid w:val="00EA0647"/>
    <w:rsid w:val="00EB41B2"/>
    <w:rsid w:val="00EB64DD"/>
    <w:rsid w:val="00EC0C48"/>
    <w:rsid w:val="00EC278F"/>
    <w:rsid w:val="00EC7DE3"/>
    <w:rsid w:val="00ED3604"/>
    <w:rsid w:val="00F22194"/>
    <w:rsid w:val="00F33D86"/>
    <w:rsid w:val="00F9359B"/>
    <w:rsid w:val="00F95056"/>
    <w:rsid w:val="00F95B80"/>
    <w:rsid w:val="00F960F3"/>
    <w:rsid w:val="00FC4AB8"/>
    <w:rsid w:val="00FC4D17"/>
    <w:rsid w:val="00FD107C"/>
    <w:rsid w:val="00FE5DE4"/>
    <w:rsid w:val="00FF2DCC"/>
    <w:rsid w:val="00FF4CE9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57D861B5"/>
  <w15:chartTrackingRefBased/>
  <w15:docId w15:val="{F02A078B-E217-408C-9A7C-E13DE813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2D5372"/>
  </w:style>
  <w:style w:type="paragraph" w:styleId="Kop1">
    <w:name w:val="heading 1"/>
    <w:basedOn w:val="Standaard"/>
    <w:next w:val="Standaard"/>
    <w:link w:val="Kop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link w:val="GeenafstandChar"/>
    <w:uiPriority w:val="1"/>
    <w:qFormat/>
    <w:rsid w:val="008A2B7E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2B7E"/>
  </w:style>
  <w:style w:type="paragraph" w:styleId="Voettekst">
    <w:name w:val="footer"/>
    <w:basedOn w:val="Standaard"/>
    <w:link w:val="Voet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2B7E"/>
  </w:style>
  <w:style w:type="character" w:customStyle="1" w:styleId="Kop1Char">
    <w:name w:val="Kop 1 Char"/>
    <w:basedOn w:val="Standaardalinea-lettertype"/>
    <w:link w:val="Kop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A2B7E"/>
    <w:rPr>
      <w:color w:val="0563C1" w:themeColor="hyperlink"/>
      <w:u w:val="single"/>
    </w:rPr>
  </w:style>
  <w:style w:type="paragraph" w:customStyle="1" w:styleId="Header1inhoudsopave">
    <w:name w:val="Header 1 (inhoudsopave)"/>
    <w:basedOn w:val="Geenafstand"/>
    <w:next w:val="Standaard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Kop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3A2EE7"/>
    <w:pPr>
      <w:spacing w:after="100"/>
      <w:ind w:left="2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42D6"/>
    <w:rPr>
      <w:color w:val="808080"/>
    </w:rPr>
  </w:style>
  <w:style w:type="table" w:styleId="Rastertabel4-Accent5">
    <w:name w:val="Grid Table 4 Accent 5"/>
    <w:basedOn w:val="Standaardtabe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jsttabel4">
    <w:name w:val="List Table 4"/>
    <w:basedOn w:val="Standaardtabel"/>
    <w:uiPriority w:val="49"/>
    <w:rsid w:val="00C93D3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Moscow">
    <w:name w:val="Moscow"/>
    <w:basedOn w:val="Standaardtabel"/>
    <w:uiPriority w:val="99"/>
    <w:rsid w:val="00B44FCD"/>
    <w:pPr>
      <w:spacing w:after="0" w:line="240" w:lineRule="auto"/>
    </w:pPr>
    <w:tblPr>
      <w:tblStyleRow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paragraph" w:styleId="Lijstalinea">
    <w:name w:val="List Paragraph"/>
    <w:basedOn w:val="Standaard"/>
    <w:uiPriority w:val="34"/>
    <w:qFormat/>
    <w:rsid w:val="00591D98"/>
    <w:pPr>
      <w:ind w:left="720"/>
      <w:contextualSpacing/>
    </w:pPr>
  </w:style>
  <w:style w:type="paragraph" w:customStyle="1" w:styleId="SPLinfo">
    <w:name w:val="SPL_info"/>
    <w:basedOn w:val="Standaard"/>
    <w:link w:val="SPLinfoChar"/>
    <w:qFormat/>
    <w:rsid w:val="005C6C8A"/>
    <w:rPr>
      <w:i/>
      <w:iCs/>
    </w:rPr>
  </w:style>
  <w:style w:type="character" w:customStyle="1" w:styleId="SPLinfoChar">
    <w:name w:val="SPL_info Char"/>
    <w:basedOn w:val="Standaardalinea-lettertype"/>
    <w:link w:val="SPLinfo"/>
    <w:rsid w:val="005C6C8A"/>
    <w:rPr>
      <w:i/>
      <w:iCs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A352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A352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A352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A352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A352F"/>
    <w:rPr>
      <w:b/>
      <w:bCs/>
      <w:sz w:val="20"/>
      <w:szCs w:val="20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FF4CE9"/>
  </w:style>
  <w:style w:type="paragraph" w:styleId="Kopvaninhoudsopgave">
    <w:name w:val="TOC Heading"/>
    <w:basedOn w:val="Kop1"/>
    <w:next w:val="Standaard"/>
    <w:uiPriority w:val="39"/>
    <w:unhideWhenUsed/>
    <w:qFormat/>
    <w:rsid w:val="00FF4CE9"/>
    <w:pPr>
      <w:outlineLvl w:val="9"/>
    </w:pPr>
    <w:rPr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Koerhuis\AppData\Local\Microsoft\Windows\INetCache\IE\N1KL3SG1\B1-K1-W1_PvE_Programma%20van%20Eis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F049DFDB4247E094335B201CA07ED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0BD0255-E47F-4E10-9011-80484384DD84}"/>
      </w:docPartPr>
      <w:docPartBody>
        <w:p w:rsidR="00535E00" w:rsidRDefault="00535E00">
          <w:pPr>
            <w:pStyle w:val="03F049DFDB4247E094335B201CA07ED9"/>
          </w:pPr>
          <w:r w:rsidRPr="00221143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940A435A36E9464FAC471935C1707B2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8CA7838-CA56-400D-998D-D034475D6FA7}"/>
      </w:docPartPr>
      <w:docPartBody>
        <w:p w:rsidR="00535E00" w:rsidRDefault="00535E00">
          <w:pPr>
            <w:pStyle w:val="940A435A36E9464FAC471935C1707B27"/>
          </w:pPr>
          <w:r w:rsidRPr="00221143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6C918CC4571B47A7BD5837CF945833F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132ECDB-3618-417B-B43B-CFF11C202E69}"/>
      </w:docPartPr>
      <w:docPartBody>
        <w:p w:rsidR="00535E00" w:rsidRDefault="00535E00">
          <w:pPr>
            <w:pStyle w:val="6C918CC4571B47A7BD5837CF945833FC"/>
          </w:pPr>
          <w:r w:rsidRPr="00221143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D8580E9D62A243CF9E91140EC50174E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D1B1A5E-3821-41B3-92ED-E260C4AF6781}"/>
      </w:docPartPr>
      <w:docPartBody>
        <w:p w:rsidR="00000000" w:rsidRDefault="00737183" w:rsidP="00737183">
          <w:pPr>
            <w:pStyle w:val="D8580E9D62A243CF9E91140EC50174E7"/>
          </w:pPr>
          <w:r w:rsidRPr="00221143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45AB5E2C44BB4189B35D56869C89EC2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CEB3235-8327-49D7-A5B6-C5EFF098EC08}"/>
      </w:docPartPr>
      <w:docPartBody>
        <w:p w:rsidR="00000000" w:rsidRDefault="00737183" w:rsidP="00737183">
          <w:pPr>
            <w:pStyle w:val="45AB5E2C44BB4189B35D56869C89EC2B"/>
          </w:pPr>
          <w:r w:rsidRPr="00221143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7750962D91F84B329633B42A307F699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3E6AC78-ABB4-46D8-A723-F4281C5E21A8}"/>
      </w:docPartPr>
      <w:docPartBody>
        <w:p w:rsidR="00000000" w:rsidRDefault="00737183" w:rsidP="00737183">
          <w:pPr>
            <w:pStyle w:val="7750962D91F84B329633B42A307F699A"/>
          </w:pPr>
          <w:r w:rsidRPr="00221143">
            <w:rPr>
              <w:rStyle w:val="Tekstvantijdelijkeaanduiding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E00"/>
    <w:rsid w:val="00535E00"/>
    <w:rsid w:val="0073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737183"/>
    <w:rPr>
      <w:color w:val="808080"/>
    </w:rPr>
  </w:style>
  <w:style w:type="paragraph" w:customStyle="1" w:styleId="8DB4DDCEE70B4AA4A1B39960781B97AE">
    <w:name w:val="8DB4DDCEE70B4AA4A1B39960781B97AE"/>
  </w:style>
  <w:style w:type="paragraph" w:customStyle="1" w:styleId="03F049DFDB4247E094335B201CA07ED9">
    <w:name w:val="03F049DFDB4247E094335B201CA07ED9"/>
  </w:style>
  <w:style w:type="paragraph" w:customStyle="1" w:styleId="940A435A36E9464FAC471935C1707B27">
    <w:name w:val="940A435A36E9464FAC471935C1707B27"/>
  </w:style>
  <w:style w:type="paragraph" w:customStyle="1" w:styleId="6C918CC4571B47A7BD5837CF945833FC">
    <w:name w:val="6C918CC4571B47A7BD5837CF945833FC"/>
  </w:style>
  <w:style w:type="paragraph" w:customStyle="1" w:styleId="2E49B1C7F10748E99EEEF98140AEF64D">
    <w:name w:val="2E49B1C7F10748E99EEEF98140AEF64D"/>
    <w:rsid w:val="00737183"/>
  </w:style>
  <w:style w:type="paragraph" w:customStyle="1" w:styleId="AFBC5CDA9E614F5293175010DDF20E17">
    <w:name w:val="AFBC5CDA9E614F5293175010DDF20E17"/>
    <w:rsid w:val="00737183"/>
  </w:style>
  <w:style w:type="paragraph" w:customStyle="1" w:styleId="E40AB066D9F24456A8D7E07AB7DDD7C2">
    <w:name w:val="E40AB066D9F24456A8D7E07AB7DDD7C2"/>
    <w:rsid w:val="00737183"/>
  </w:style>
  <w:style w:type="paragraph" w:customStyle="1" w:styleId="3DCBD1D9C75745FCB715342A25572C07">
    <w:name w:val="3DCBD1D9C75745FCB715342A25572C07"/>
    <w:rsid w:val="00737183"/>
  </w:style>
  <w:style w:type="paragraph" w:customStyle="1" w:styleId="6A701B570B8D4C3AA331868C0FC74F3C">
    <w:name w:val="6A701B570B8D4C3AA331868C0FC74F3C"/>
    <w:rsid w:val="00737183"/>
  </w:style>
  <w:style w:type="paragraph" w:customStyle="1" w:styleId="41F683BA538A473F9D3B7442ADFF7F67">
    <w:name w:val="41F683BA538A473F9D3B7442ADFF7F67"/>
    <w:rsid w:val="00737183"/>
  </w:style>
  <w:style w:type="paragraph" w:customStyle="1" w:styleId="10DEF5C48DD643DAAFFBE2297CD342E6">
    <w:name w:val="10DEF5C48DD643DAAFFBE2297CD342E6"/>
    <w:rsid w:val="00737183"/>
  </w:style>
  <w:style w:type="paragraph" w:customStyle="1" w:styleId="5CADBD98AB8B456D9311AAD69C0916FC">
    <w:name w:val="5CADBD98AB8B456D9311AAD69C0916FC"/>
    <w:rsid w:val="00737183"/>
  </w:style>
  <w:style w:type="paragraph" w:customStyle="1" w:styleId="C6D6B03F2CA34A58A6AF1AB780D351AF">
    <w:name w:val="C6D6B03F2CA34A58A6AF1AB780D351AF"/>
    <w:rsid w:val="00737183"/>
  </w:style>
  <w:style w:type="paragraph" w:customStyle="1" w:styleId="D8580E9D62A243CF9E91140EC50174E7">
    <w:name w:val="D8580E9D62A243CF9E91140EC50174E7"/>
    <w:rsid w:val="00737183"/>
  </w:style>
  <w:style w:type="paragraph" w:customStyle="1" w:styleId="45AB5E2C44BB4189B35D56869C89EC2B">
    <w:name w:val="45AB5E2C44BB4189B35D56869C89EC2B"/>
    <w:rsid w:val="00737183"/>
  </w:style>
  <w:style w:type="paragraph" w:customStyle="1" w:styleId="7750962D91F84B329633B42A307F699A">
    <w:name w:val="7750962D91F84B329633B42A307F699A"/>
    <w:rsid w:val="007371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/>
    <TaxCatchAll xmlns="fbafb59e-d651-4668-8e65-f7f85ceca18b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BA2B5-2B87-469B-ADD1-FCCAC2D277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26A801-F9B6-4CC3-B424-63B0B431BCCF}">
  <ds:schemaRefs>
    <ds:schemaRef ds:uri="fbafb59e-d651-4668-8e65-f7f85ceca18b"/>
    <ds:schemaRef ds:uri="http://schemas.microsoft.com/office/2006/documentManagement/types"/>
    <ds:schemaRef ds:uri="http://schemas.microsoft.com/office/2006/metadata/properties"/>
    <ds:schemaRef ds:uri="http://schemas.microsoft.com/sharepoint/v3"/>
    <ds:schemaRef ds:uri="http://www.w3.org/XML/1998/namespace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b7e4e9fd-5e36-4299-889f-f6136aff670e"/>
    <ds:schemaRef ds:uri="http://purl.org/dc/dcmitype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1F9A98F2-5599-41FF-AC11-423EA0BDA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B1-K1-W1_PvE_Programma van Eisen.dotx</Template>
  <TotalTime>3</TotalTime>
  <Pages>5</Pages>
  <Words>668</Words>
  <Characters>3674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 van eisen</dc:title>
  <dc:subject>Examen 2020</dc:subject>
  <dc:creator>max van den boom</dc:creator>
  <cp:keywords/>
  <dc:description/>
  <cp:lastModifiedBy>max van den boom</cp:lastModifiedBy>
  <cp:revision>4</cp:revision>
  <cp:lastPrinted>2018-09-01T10:46:00Z</cp:lastPrinted>
  <dcterms:created xsi:type="dcterms:W3CDTF">2020-05-25T11:39:00Z</dcterms:created>
  <dcterms:modified xsi:type="dcterms:W3CDTF">2020-05-25T11:42:00Z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AuthorIds_UIVersion_4096">
    <vt:lpwstr>13</vt:lpwstr>
  </property>
  <property fmtid="{D5CDD505-2E9C-101B-9397-08002B2CF9AE}" pid="4" name="AuthorIds_UIVersion_1024">
    <vt:lpwstr>13</vt:lpwstr>
  </property>
</Properties>
</file>