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6E761" w14:textId="77777777" w:rsidR="00453A11" w:rsidRPr="00DC37DF" w:rsidRDefault="00DC37DF" w:rsidP="00EE40B7">
      <w:pPr>
        <w:pStyle w:val="Titel"/>
        <w:tabs>
          <w:tab w:val="left" w:pos="7228"/>
        </w:tabs>
        <w:rPr>
          <w:lang w:val="en-GB"/>
        </w:rPr>
      </w:pPr>
      <w:proofErr w:type="spellStart"/>
      <w:r w:rsidRPr="00DC37DF">
        <w:rPr>
          <w:lang w:val="en-GB"/>
        </w:rPr>
        <w:t>Real</w:t>
      </w:r>
      <w:r>
        <w:rPr>
          <w:lang w:val="en-GB"/>
        </w:rPr>
        <w:t>isatie</w:t>
      </w:r>
      <w:r w:rsidR="00A974AD">
        <w:rPr>
          <w:lang w:val="en-GB"/>
        </w:rPr>
        <w:t>logboek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8EF590A279E42CE9F4FC9E9AC3E2EDF"/>
        </w:placeholder>
        <w:showingPlcHdr/>
        <w:text/>
      </w:sdtPr>
      <w:sdtEndPr/>
      <w:sdtContent>
        <w:p w14:paraId="5B875066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712442ED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216323" w14:paraId="442F2D77" w14:textId="77777777" w:rsidTr="00A974AD">
        <w:tc>
          <w:tcPr>
            <w:tcW w:w="1601" w:type="dxa"/>
          </w:tcPr>
          <w:p w14:paraId="17287131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058B1848" w14:textId="77777777" w:rsidR="00221143" w:rsidRPr="00221143" w:rsidRDefault="00567414" w:rsidP="00336A7E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DD0800E3E3C4F1E8325AF07C4770A03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221143" w:rsidRPr="00216323" w14:paraId="7207B1A9" w14:textId="77777777" w:rsidTr="00A974AD">
        <w:tc>
          <w:tcPr>
            <w:tcW w:w="1601" w:type="dxa"/>
          </w:tcPr>
          <w:p w14:paraId="60F0079E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73612CFC" w14:textId="77777777" w:rsidR="00221143" w:rsidRPr="00221143" w:rsidRDefault="00567414" w:rsidP="00336A7E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2BD250743B104B628A9C3792D97386CF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221143" w:rsidRPr="00216323" w14:paraId="2BA05DFE" w14:textId="77777777" w:rsidTr="00A974AD">
        <w:tc>
          <w:tcPr>
            <w:tcW w:w="1601" w:type="dxa"/>
          </w:tcPr>
          <w:p w14:paraId="2C3792D0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6B07F71F" w14:textId="77777777" w:rsidR="00221143" w:rsidRPr="000534B2" w:rsidRDefault="00567414" w:rsidP="00336A7E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19BCEE250174F0C8DF80C16F19054CE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4242AB52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12B33EA9" w14:textId="77777777" w:rsidR="008A2B7E" w:rsidRPr="0093389B" w:rsidRDefault="008A2B7E" w:rsidP="008A2B7E">
      <w:pPr>
        <w:pStyle w:val="Kop1"/>
      </w:pPr>
      <w:bookmarkStart w:id="2" w:name="_Toc29287429"/>
      <w:bookmarkStart w:id="3" w:name="_Toc42595177"/>
      <w:r w:rsidRPr="0093389B">
        <w:lastRenderedPageBreak/>
        <w:t>Versiebeheer</w:t>
      </w:r>
      <w:bookmarkEnd w:id="2"/>
      <w:bookmarkEnd w:id="3"/>
    </w:p>
    <w:p w14:paraId="01779305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7BE5DB0D" w14:textId="77777777" w:rsidTr="00FD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4FCE14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7A1B601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61CFF00B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138D23B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6584DA44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1175B7" w14:textId="77777777" w:rsidR="008A2B7E" w:rsidRPr="0093389B" w:rsidRDefault="00B843E3" w:rsidP="00AF55D5">
            <w:pPr>
              <w:pStyle w:val="Geenafstand"/>
              <w:jc w:val="center"/>
              <w:rPr>
                <w:b w:val="0"/>
              </w:rPr>
            </w:pPr>
            <w:proofErr w:type="spellStart"/>
            <w:r w:rsidRPr="0093389B">
              <w:rPr>
                <w:b w:val="0"/>
              </w:rPr>
              <w:t>yyyy</w:t>
            </w:r>
            <w:proofErr w:type="spellEnd"/>
            <w:r w:rsidRPr="0093389B">
              <w:rPr>
                <w:b w:val="0"/>
              </w:rPr>
              <w:t>-mm-</w:t>
            </w:r>
            <w:proofErr w:type="spellStart"/>
            <w:r w:rsidRPr="0093389B">
              <w:rPr>
                <w:b w:val="0"/>
              </w:rPr>
              <w:t>dd</w:t>
            </w:r>
            <w:proofErr w:type="spellEnd"/>
          </w:p>
        </w:tc>
        <w:tc>
          <w:tcPr>
            <w:tcW w:w="788" w:type="dxa"/>
          </w:tcPr>
          <w:p w14:paraId="04DDB364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389B">
              <w:t>x.x</w:t>
            </w:r>
            <w:proofErr w:type="spellEnd"/>
          </w:p>
        </w:tc>
        <w:tc>
          <w:tcPr>
            <w:tcW w:w="1962" w:type="dxa"/>
          </w:tcPr>
          <w:p w14:paraId="4837C8DD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1F218F58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6AD88C7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4B63E7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E882ECE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5978762B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D5A2795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3F39086D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A64E155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B2545B5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7FF003B2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5CAC6C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2710603A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A051DA9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14F8AA1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385F8B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25A4319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486524" w14:textId="77777777" w:rsidR="008A2B7E" w:rsidRPr="0093389B" w:rsidRDefault="008A2B7E" w:rsidP="008A2B7E">
      <w:pPr>
        <w:pStyle w:val="Geenafstand"/>
      </w:pPr>
    </w:p>
    <w:p w14:paraId="065CE847" w14:textId="77777777" w:rsidR="008A2B7E" w:rsidRPr="0093389B" w:rsidRDefault="008A2B7E">
      <w:r w:rsidRPr="0093389B">
        <w:br w:type="page"/>
      </w:r>
    </w:p>
    <w:sdt>
      <w:sdtPr>
        <w:id w:val="-1438902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675622" w14:textId="71CCB3E6" w:rsidR="00567414" w:rsidRDefault="00567414">
          <w:pPr>
            <w:pStyle w:val="Kopvaninhoudsopgave"/>
          </w:pPr>
          <w:r>
            <w:t>Inhoud</w:t>
          </w:r>
        </w:p>
        <w:p w14:paraId="4546FF19" w14:textId="48E3A0AA" w:rsidR="00567414" w:rsidRDefault="00567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5177" w:history="1">
            <w:r w:rsidRPr="006828F0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48BC" w14:textId="581E1C37" w:rsidR="00567414" w:rsidRDefault="00567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78" w:history="1">
            <w:r w:rsidRPr="006828F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284A" w14:textId="5AFD1B04" w:rsidR="00567414" w:rsidRDefault="0056741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79" w:history="1">
            <w:r w:rsidRPr="006828F0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907A" w14:textId="0692C74F" w:rsidR="00567414" w:rsidRDefault="0056741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80" w:history="1">
            <w:r w:rsidRPr="006828F0">
              <w:rPr>
                <w:rStyle w:val="Hyperlink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59E2" w14:textId="6CAD3631" w:rsidR="00567414" w:rsidRDefault="00567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81" w:history="1">
            <w:r w:rsidRPr="006828F0">
              <w:rPr>
                <w:rStyle w:val="Hyperlink"/>
                <w:noProof/>
              </w:rPr>
              <w:t>Detailplanning realisatiefase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0A78" w14:textId="07177E7E" w:rsidR="00567414" w:rsidRDefault="00567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82" w:history="1">
            <w:r w:rsidRPr="006828F0">
              <w:rPr>
                <w:rStyle w:val="Hyperlink"/>
                <w:noProof/>
              </w:rPr>
              <w:t>Wijzigingen ten opzichte van FO en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6F7E" w14:textId="4DD4E398" w:rsidR="00567414" w:rsidRDefault="00567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83" w:history="1">
            <w:r w:rsidRPr="006828F0">
              <w:rPr>
                <w:rStyle w:val="Hyperlink"/>
                <w:noProof/>
              </w:rPr>
              <w:t>Realisatielog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FCB5" w14:textId="2D475E99" w:rsidR="00567414" w:rsidRDefault="0056741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84" w:history="1">
            <w:r w:rsidRPr="006828F0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6D9E" w14:textId="02C9F8D8" w:rsidR="00567414" w:rsidRDefault="0056741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5185" w:history="1">
            <w:r w:rsidRPr="006828F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59ED" w14:textId="36B1278C" w:rsidR="00567414" w:rsidRDefault="00567414">
          <w:r>
            <w:rPr>
              <w:b/>
              <w:bCs/>
            </w:rPr>
            <w:fldChar w:fldCharType="end"/>
          </w:r>
        </w:p>
      </w:sdtContent>
    </w:sdt>
    <w:p w14:paraId="02904C9A" w14:textId="475DAD7F" w:rsidR="008A2B7E" w:rsidRPr="0093389B" w:rsidRDefault="008A2B7E" w:rsidP="0015692D">
      <w:pPr>
        <w:pStyle w:val="Geenafstand"/>
      </w:pPr>
    </w:p>
    <w:p w14:paraId="74D7666A" w14:textId="77777777" w:rsidR="008A2B7E" w:rsidRPr="0093389B" w:rsidRDefault="008A2B7E" w:rsidP="0015692D">
      <w:pPr>
        <w:pStyle w:val="Geenafstand"/>
      </w:pPr>
    </w:p>
    <w:p w14:paraId="0680F2BD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1BECFB61" w14:textId="77777777" w:rsidR="0015692D" w:rsidRPr="0093389B" w:rsidRDefault="0015692D" w:rsidP="003A2EE7">
      <w:pPr>
        <w:pStyle w:val="Kop1"/>
      </w:pPr>
      <w:bookmarkStart w:id="4" w:name="_Toc29287430"/>
      <w:bookmarkStart w:id="5" w:name="_Toc42595178"/>
      <w:r w:rsidRPr="0093389B">
        <w:lastRenderedPageBreak/>
        <w:t>Inleiding</w:t>
      </w:r>
      <w:bookmarkEnd w:id="4"/>
      <w:bookmarkEnd w:id="5"/>
    </w:p>
    <w:p w14:paraId="6D746CFC" w14:textId="77777777" w:rsidR="00A50A4E" w:rsidRPr="0093389B" w:rsidRDefault="00C27281" w:rsidP="00C27281">
      <w:pPr>
        <w:pStyle w:val="Kop2"/>
      </w:pPr>
      <w:bookmarkStart w:id="6" w:name="_Toc29287431"/>
      <w:bookmarkStart w:id="7" w:name="_Toc42595179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6"/>
      <w:bookmarkEnd w:id="7"/>
    </w:p>
    <w:p w14:paraId="2685FAF5" w14:textId="77777777" w:rsidR="00C27281" w:rsidRPr="0093389B" w:rsidRDefault="00FD6E1D" w:rsidP="00382452">
      <w:r>
        <w:t xml:space="preserve">In dit document wordt (een verwijzing naar) een detailplanning voor de realisatie van de applicatie opgenomen. Verder wordt er in </w:t>
      </w:r>
      <w:r w:rsidR="000E5DAC">
        <w:t>dit</w:t>
      </w:r>
      <w:r>
        <w:t xml:space="preserve"> document een logboek bijgehouden tijdens de realisatie, waarbij afwijkingen ten opzichte van </w:t>
      </w:r>
      <w:r w:rsidR="00C75948">
        <w:t xml:space="preserve">het </w:t>
      </w:r>
      <w:r>
        <w:t xml:space="preserve">ontwerp worden vastgelegd. </w:t>
      </w:r>
    </w:p>
    <w:p w14:paraId="7CF942C5" w14:textId="77777777" w:rsidR="00741E0E" w:rsidRPr="0093389B" w:rsidRDefault="00741E0E" w:rsidP="00AF55D5">
      <w:pPr>
        <w:pStyle w:val="Kop2"/>
      </w:pPr>
      <w:bookmarkStart w:id="8" w:name="_Toc29287432"/>
      <w:bookmarkStart w:id="9" w:name="_Toc42595180"/>
      <w:r w:rsidRPr="0093389B">
        <w:t>Over het project en de opdrachtgever</w:t>
      </w:r>
      <w:bookmarkEnd w:id="8"/>
      <w:bookmarkEnd w:id="9"/>
    </w:p>
    <w:p w14:paraId="055809EE" w14:textId="77777777" w:rsidR="00830868" w:rsidRPr="007A06C1" w:rsidRDefault="00830868" w:rsidP="00830868">
      <w:bookmarkStart w:id="10" w:name="_Toc29287433"/>
      <w:r>
        <w:t xml:space="preserve">Dit project wordt gemaakt vanuit </w:t>
      </w:r>
      <w:proofErr w:type="spellStart"/>
      <w:r w:rsidRPr="002E6EE4">
        <w:t>TrickyTronix</w:t>
      </w:r>
      <w:proofErr w:type="spellEnd"/>
      <w:r>
        <w:t xml:space="preserve">. Dit is een bedrijf dat zich richt op het ontwikkelen van </w:t>
      </w:r>
      <w:proofErr w:type="spellStart"/>
      <w:r w:rsidRPr="006C5DA1">
        <w:t>embedded</w:t>
      </w:r>
      <w:proofErr w:type="spellEnd"/>
      <w:r>
        <w:t xml:space="preserve"> systems oplossingen. Mijn opdracht gever voor deze opdracht is </w:t>
      </w:r>
      <w:proofErr w:type="spellStart"/>
      <w:r w:rsidRPr="0053092C">
        <w:t>DomusTech</w:t>
      </w:r>
      <w:proofErr w:type="spellEnd"/>
      <w:r>
        <w:t xml:space="preserve">. De contactpersoon vanuit dat bedrijf is D. </w:t>
      </w:r>
      <w:proofErr w:type="spellStart"/>
      <w:r>
        <w:t>Carlsberg</w:t>
      </w:r>
      <w:proofErr w:type="spellEnd"/>
      <w:r>
        <w:t xml:space="preserve">. De oplossing die hun voor ogen hebben is een systeem waar zei met een display de informatie kunnen uitlezen die wordt gemeten door 2 sensors. 1 voor het water tempratuur en 1 voor de buitentempratuur. Deze worden tevens ook laten zien op een web interface die ze kunnen bereiken met hun telefoon. </w:t>
      </w:r>
    </w:p>
    <w:p w14:paraId="2D0B976A" w14:textId="0D1C2236" w:rsidR="0015692D" w:rsidRDefault="00DC37DF" w:rsidP="00DC37DF">
      <w:pPr>
        <w:pStyle w:val="Kop1"/>
      </w:pPr>
      <w:bookmarkStart w:id="11" w:name="_Toc42595181"/>
      <w:r>
        <w:t>Detailplanning realisatiefase</w:t>
      </w:r>
      <w:bookmarkEnd w:id="10"/>
      <w:bookmarkEnd w:id="11"/>
    </w:p>
    <w:p w14:paraId="20490FAD" w14:textId="77777777" w:rsidR="00216323" w:rsidRDefault="00216323" w:rsidP="00567414">
      <w:bookmarkStart w:id="12" w:name="_Toc29287434"/>
      <w:r>
        <w:rPr>
          <w:noProof/>
        </w:rPr>
        <w:drawing>
          <wp:inline distT="0" distB="0" distL="0" distR="0" wp14:anchorId="504B0D00" wp14:editId="545CEC10">
            <wp:extent cx="3981117" cy="2336800"/>
            <wp:effectExtent l="0" t="0" r="635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996" cy="23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7D" w14:textId="7C80946A" w:rsidR="00216323" w:rsidRDefault="00DC37DF" w:rsidP="00DC37DF">
      <w:pPr>
        <w:pStyle w:val="Kop1"/>
      </w:pPr>
      <w:bookmarkStart w:id="13" w:name="_Toc42595182"/>
      <w:r>
        <w:t>Wijzigingen ten opzichte van FO en TO</w:t>
      </w:r>
      <w:bookmarkStart w:id="14" w:name="_Toc29287435"/>
      <w:bookmarkEnd w:id="12"/>
      <w:bookmarkEnd w:id="13"/>
    </w:p>
    <w:p w14:paraId="6BCA9241" w14:textId="27E25D0C" w:rsidR="00E06383" w:rsidRPr="00E06383" w:rsidRDefault="00E06383" w:rsidP="00E06383">
      <w:r>
        <w:t xml:space="preserve">Er zijn een aantal dingen gewijzigd vergelen met het originele FO en TO. Aan de database kant zijn er 2 dingen gewijzigd namelijk. Bij beide </w:t>
      </w:r>
      <w:proofErr w:type="spellStart"/>
      <w:r>
        <w:t>tabbelen</w:t>
      </w:r>
      <w:proofErr w:type="spellEnd"/>
      <w:r>
        <w:t xml:space="preserve"> is er een veld bijgekomen die aangeeft welke temperatuur schaal is gebuikt voor die waarde. </w:t>
      </w:r>
      <w:r w:rsidR="00FD71EC">
        <w:t xml:space="preserve">Verder is er een connectie gemaakt tussen de twee </w:t>
      </w:r>
      <w:proofErr w:type="spellStart"/>
      <w:r w:rsidR="00FD71EC">
        <w:t>tabbelen</w:t>
      </w:r>
      <w:proofErr w:type="spellEnd"/>
      <w:r w:rsidR="00FD71EC">
        <w:t xml:space="preserve"> zodat het </w:t>
      </w:r>
      <w:proofErr w:type="spellStart"/>
      <w:r w:rsidR="00FD71EC">
        <w:t>id</w:t>
      </w:r>
      <w:proofErr w:type="spellEnd"/>
      <w:r w:rsidR="00FD71EC">
        <w:t xml:space="preserve"> van de </w:t>
      </w:r>
      <w:proofErr w:type="spellStart"/>
      <w:r w:rsidR="00FD71EC">
        <w:t>gevens</w:t>
      </w:r>
      <w:proofErr w:type="spellEnd"/>
      <w:r w:rsidR="00FD71EC">
        <w:t xml:space="preserve"> hetzelfde is.</w:t>
      </w:r>
      <w:r w:rsidR="00DF162B">
        <w:t xml:space="preserve"> In mijn TO had ik niet verwerkt dat er een knop bij zou komen om te kunnen wisselen tussen </w:t>
      </w:r>
      <w:r w:rsidR="000A147C">
        <w:t>Celsius</w:t>
      </w:r>
      <w:r w:rsidR="00DF162B">
        <w:t xml:space="preserve"> en </w:t>
      </w:r>
      <w:r w:rsidR="000A147C">
        <w:t>Fahrenheit</w:t>
      </w:r>
      <w:r w:rsidR="00DF162B">
        <w:t>. Deze is nu wel gemaakt</w:t>
      </w:r>
      <w:r w:rsidR="000A147C">
        <w:t xml:space="preserve">. </w:t>
      </w:r>
    </w:p>
    <w:p w14:paraId="0650615C" w14:textId="77777777" w:rsidR="00F15BCF" w:rsidRDefault="00DC37DF" w:rsidP="00F15BCF">
      <w:pPr>
        <w:pStyle w:val="Kop1"/>
      </w:pPr>
      <w:bookmarkStart w:id="15" w:name="_Toc42595183"/>
      <w:r>
        <w:t>Realisatielog</w:t>
      </w:r>
      <w:bookmarkEnd w:id="14"/>
      <w:bookmarkEnd w:id="15"/>
    </w:p>
    <w:p w14:paraId="6D7A7430" w14:textId="54B3BAB9" w:rsidR="000A147C" w:rsidRDefault="00F15BCF" w:rsidP="00F15BCF">
      <w:pPr>
        <w:pStyle w:val="Kop2"/>
      </w:pPr>
      <w:bookmarkStart w:id="16" w:name="_Toc42595184"/>
      <w:r>
        <w:t>Arduino</w:t>
      </w:r>
      <w:bookmarkEnd w:id="16"/>
    </w:p>
    <w:p w14:paraId="09A0436B" w14:textId="6DAF425C" w:rsidR="00751790" w:rsidRDefault="00751790" w:rsidP="00751790">
      <w:pPr>
        <w:pStyle w:val="Lijstalinea"/>
        <w:numPr>
          <w:ilvl w:val="0"/>
          <w:numId w:val="3"/>
        </w:numPr>
      </w:pPr>
      <w:proofErr w:type="spellStart"/>
      <w:r>
        <w:t>InitGlobals</w:t>
      </w:r>
      <w:proofErr w:type="spellEnd"/>
      <w:r>
        <w:t xml:space="preserve"> – 1 uur</w:t>
      </w:r>
    </w:p>
    <w:p w14:paraId="7791A3DA" w14:textId="6958CB1A" w:rsidR="00751790" w:rsidRDefault="007D394F" w:rsidP="00751790">
      <w:pPr>
        <w:pStyle w:val="Lijstalinea"/>
        <w:numPr>
          <w:ilvl w:val="0"/>
          <w:numId w:val="3"/>
        </w:numPr>
      </w:pPr>
      <w:proofErr w:type="spellStart"/>
      <w:r>
        <w:t>lcdSetup</w:t>
      </w:r>
      <w:proofErr w:type="spellEnd"/>
      <w:r>
        <w:t xml:space="preserve"> – 1 uur</w:t>
      </w:r>
    </w:p>
    <w:p w14:paraId="0E749A50" w14:textId="41DA4F4A" w:rsidR="007D394F" w:rsidRDefault="007D394F" w:rsidP="00751790">
      <w:pPr>
        <w:pStyle w:val="Lijstalinea"/>
        <w:numPr>
          <w:ilvl w:val="0"/>
          <w:numId w:val="3"/>
        </w:numPr>
      </w:pPr>
      <w:r>
        <w:t>Timer – 2 uur</w:t>
      </w:r>
    </w:p>
    <w:p w14:paraId="6F20A152" w14:textId="2E67C56C" w:rsidR="007D394F" w:rsidRDefault="007D394F" w:rsidP="00751790">
      <w:pPr>
        <w:pStyle w:val="Lijstalinea"/>
        <w:numPr>
          <w:ilvl w:val="0"/>
          <w:numId w:val="3"/>
        </w:numPr>
      </w:pPr>
      <w:proofErr w:type="spellStart"/>
      <w:r>
        <w:t>meetLuchtTemp</w:t>
      </w:r>
      <w:proofErr w:type="spellEnd"/>
      <w:r>
        <w:t xml:space="preserve"> – 5 uur</w:t>
      </w:r>
    </w:p>
    <w:p w14:paraId="5E0D9B0C" w14:textId="6287A357" w:rsidR="007D394F" w:rsidRDefault="0085656C" w:rsidP="00751790">
      <w:pPr>
        <w:pStyle w:val="Lijstalinea"/>
        <w:numPr>
          <w:ilvl w:val="0"/>
          <w:numId w:val="3"/>
        </w:numPr>
      </w:pPr>
      <w:proofErr w:type="spellStart"/>
      <w:r>
        <w:t>meetWaterTemp</w:t>
      </w:r>
      <w:proofErr w:type="spellEnd"/>
      <w:r>
        <w:t xml:space="preserve"> – 5 uur</w:t>
      </w:r>
    </w:p>
    <w:p w14:paraId="08922FF4" w14:textId="2E900F19" w:rsidR="0085656C" w:rsidRDefault="0085656C" w:rsidP="00751790">
      <w:pPr>
        <w:pStyle w:val="Lijstalinea"/>
        <w:numPr>
          <w:ilvl w:val="0"/>
          <w:numId w:val="3"/>
        </w:numPr>
      </w:pPr>
      <w:proofErr w:type="spellStart"/>
      <w:r>
        <w:t>sendDataToDb</w:t>
      </w:r>
      <w:proofErr w:type="spellEnd"/>
      <w:r>
        <w:t xml:space="preserve"> – 15 uur</w:t>
      </w:r>
    </w:p>
    <w:p w14:paraId="679FFC2F" w14:textId="6ECF4985" w:rsidR="0085656C" w:rsidRDefault="0085656C" w:rsidP="00751790">
      <w:pPr>
        <w:pStyle w:val="Lijstalinea"/>
        <w:numPr>
          <w:ilvl w:val="0"/>
          <w:numId w:val="3"/>
        </w:numPr>
      </w:pPr>
      <w:proofErr w:type="spellStart"/>
      <w:r>
        <w:lastRenderedPageBreak/>
        <w:t>ledStatus</w:t>
      </w:r>
      <w:proofErr w:type="spellEnd"/>
      <w:r>
        <w:t xml:space="preserve"> – 2 uur</w:t>
      </w:r>
    </w:p>
    <w:p w14:paraId="10326D17" w14:textId="1E2BE56A" w:rsidR="005E6765" w:rsidRDefault="005E6765" w:rsidP="005E6765">
      <w:pPr>
        <w:pStyle w:val="Lijstalinea"/>
        <w:numPr>
          <w:ilvl w:val="0"/>
          <w:numId w:val="3"/>
        </w:numPr>
      </w:pPr>
      <w:proofErr w:type="spellStart"/>
      <w:r>
        <w:t>buttonPressed</w:t>
      </w:r>
      <w:proofErr w:type="spellEnd"/>
      <w:r>
        <w:t xml:space="preserve"> – 3 uur</w:t>
      </w:r>
    </w:p>
    <w:p w14:paraId="74876B4D" w14:textId="7D389127" w:rsidR="00DC10FC" w:rsidRPr="005E6765" w:rsidRDefault="005E6765" w:rsidP="005E6765">
      <w:pPr>
        <w:pStyle w:val="Lijstalinea"/>
        <w:numPr>
          <w:ilvl w:val="0"/>
          <w:numId w:val="3"/>
        </w:numPr>
      </w:pPr>
      <w:proofErr w:type="spellStart"/>
      <w:r>
        <w:t>debugOn</w:t>
      </w:r>
      <w:proofErr w:type="spellEnd"/>
      <w:r>
        <w:t xml:space="preserve"> – 2 uur</w:t>
      </w:r>
    </w:p>
    <w:p w14:paraId="7E259015" w14:textId="32E3507A" w:rsidR="005E6765" w:rsidRDefault="005E6765" w:rsidP="005E6765">
      <w:pPr>
        <w:pStyle w:val="Kop2"/>
      </w:pPr>
      <w:bookmarkStart w:id="17" w:name="_Toc42595185"/>
      <w:r>
        <w:t>Website</w:t>
      </w:r>
      <w:bookmarkEnd w:id="17"/>
    </w:p>
    <w:p w14:paraId="559332FC" w14:textId="3A79D37E" w:rsidR="005E6765" w:rsidRDefault="0054134F" w:rsidP="005E6765">
      <w:pPr>
        <w:pStyle w:val="Lijstalinea"/>
        <w:numPr>
          <w:ilvl w:val="0"/>
          <w:numId w:val="3"/>
        </w:numPr>
      </w:pPr>
      <w:r>
        <w:t>index- 4 uur</w:t>
      </w:r>
    </w:p>
    <w:p w14:paraId="6EB369CE" w14:textId="45ECC6E8" w:rsidR="0054134F" w:rsidRDefault="0054134F" w:rsidP="005E6765">
      <w:pPr>
        <w:pStyle w:val="Lijstalinea"/>
        <w:numPr>
          <w:ilvl w:val="0"/>
          <w:numId w:val="3"/>
        </w:numPr>
      </w:pPr>
      <w:proofErr w:type="spellStart"/>
      <w:r>
        <w:t>sendDataToDB</w:t>
      </w:r>
      <w:proofErr w:type="spellEnd"/>
      <w:r>
        <w:t xml:space="preserve"> – 3 uur</w:t>
      </w:r>
    </w:p>
    <w:p w14:paraId="27977DA9" w14:textId="44646B9D" w:rsidR="0054134F" w:rsidRDefault="0054134F" w:rsidP="005E6765">
      <w:pPr>
        <w:pStyle w:val="Lijstalinea"/>
        <w:numPr>
          <w:ilvl w:val="0"/>
          <w:numId w:val="3"/>
        </w:numPr>
      </w:pPr>
      <w:r>
        <w:t>javascript – 2 uur</w:t>
      </w:r>
    </w:p>
    <w:p w14:paraId="5B8130AA" w14:textId="59D0C7FF" w:rsidR="00DD1145" w:rsidRPr="005E6765" w:rsidRDefault="00DD1145" w:rsidP="005E6765">
      <w:pPr>
        <w:pStyle w:val="Lijstalinea"/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– 1 uur</w:t>
      </w:r>
      <w:bookmarkStart w:id="18" w:name="_GoBack"/>
      <w:bookmarkEnd w:id="18"/>
    </w:p>
    <w:sectPr w:rsidR="00DD1145" w:rsidRPr="005E6765" w:rsidSect="00A974AD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92B0" w14:textId="77777777" w:rsidR="0026378B" w:rsidRDefault="0026378B" w:rsidP="008A2B7E">
      <w:pPr>
        <w:spacing w:after="0" w:line="240" w:lineRule="auto"/>
      </w:pPr>
      <w:r>
        <w:separator/>
      </w:r>
    </w:p>
  </w:endnote>
  <w:endnote w:type="continuationSeparator" w:id="0">
    <w:p w14:paraId="54C751ED" w14:textId="77777777" w:rsidR="0026378B" w:rsidRDefault="0026378B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2DEB" w14:textId="77777777" w:rsidR="008A2B7E" w:rsidRPr="00980A93" w:rsidRDefault="00567414" w:rsidP="00980A93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80A93">
          <w:rPr>
            <w:sz w:val="16"/>
            <w:szCs w:val="16"/>
          </w:rPr>
          <w:t>© Stichting Praktijkleren</w:t>
        </w:r>
        <w:r w:rsidR="00980A93">
          <w:rPr>
            <w:sz w:val="16"/>
            <w:szCs w:val="16"/>
          </w:rPr>
          <w:tab/>
          <w:t>Realisatielogboek</w:t>
        </w:r>
        <w:r w:rsidR="00980A93">
          <w:rPr>
            <w:sz w:val="16"/>
            <w:szCs w:val="16"/>
          </w:rPr>
          <w:tab/>
        </w:r>
        <w:r w:rsidR="00980A93">
          <w:rPr>
            <w:sz w:val="16"/>
            <w:szCs w:val="16"/>
          </w:rPr>
          <w:tab/>
          <w:t>AMO_AO16</w:t>
        </w:r>
        <w:r w:rsidR="00980A93">
          <w:rPr>
            <w:sz w:val="16"/>
            <w:szCs w:val="16"/>
          </w:rPr>
          <w:noBreakHyphen/>
          <w:t>PvB_B1</w:t>
        </w:r>
        <w:r w:rsidR="00980A93">
          <w:rPr>
            <w:sz w:val="16"/>
            <w:szCs w:val="16"/>
          </w:rPr>
          <w:noBreakHyphen/>
          <w:t>K1_1V1</w:t>
        </w:r>
        <w:r w:rsidR="00980A93">
          <w:rPr>
            <w:sz w:val="16"/>
            <w:szCs w:val="16"/>
          </w:rPr>
          <w:tab/>
        </w:r>
        <w:r w:rsidR="00980A93">
          <w:rPr>
            <w:bCs/>
            <w:sz w:val="16"/>
            <w:szCs w:val="16"/>
          </w:rPr>
          <w:fldChar w:fldCharType="begin"/>
        </w:r>
        <w:r w:rsidR="00980A93">
          <w:rPr>
            <w:bCs/>
            <w:sz w:val="16"/>
            <w:szCs w:val="16"/>
          </w:rPr>
          <w:instrText>PAGE</w:instrText>
        </w:r>
        <w:r w:rsidR="00980A93">
          <w:rPr>
            <w:bCs/>
            <w:sz w:val="16"/>
            <w:szCs w:val="16"/>
          </w:rPr>
          <w:fldChar w:fldCharType="separate"/>
        </w:r>
        <w:r w:rsidR="00175C6D">
          <w:rPr>
            <w:bCs/>
            <w:noProof/>
            <w:sz w:val="16"/>
            <w:szCs w:val="16"/>
          </w:rPr>
          <w:t>4</w:t>
        </w:r>
        <w:r w:rsidR="00980A93">
          <w:rPr>
            <w:bCs/>
            <w:sz w:val="16"/>
            <w:szCs w:val="16"/>
          </w:rPr>
          <w:fldChar w:fldCharType="end"/>
        </w:r>
        <w:r w:rsidR="00980A93">
          <w:rPr>
            <w:sz w:val="16"/>
            <w:szCs w:val="16"/>
          </w:rPr>
          <w:t>/</w:t>
        </w:r>
        <w:r w:rsidR="00980A93">
          <w:rPr>
            <w:bCs/>
            <w:sz w:val="16"/>
            <w:szCs w:val="16"/>
          </w:rPr>
          <w:fldChar w:fldCharType="begin"/>
        </w:r>
        <w:r w:rsidR="00980A93">
          <w:rPr>
            <w:bCs/>
            <w:sz w:val="16"/>
            <w:szCs w:val="16"/>
          </w:rPr>
          <w:instrText>NUMPAGES</w:instrText>
        </w:r>
        <w:r w:rsidR="00980A93">
          <w:rPr>
            <w:bCs/>
            <w:sz w:val="16"/>
            <w:szCs w:val="16"/>
          </w:rPr>
          <w:fldChar w:fldCharType="separate"/>
        </w:r>
        <w:r w:rsidR="00175C6D">
          <w:rPr>
            <w:bCs/>
            <w:noProof/>
            <w:sz w:val="16"/>
            <w:szCs w:val="16"/>
          </w:rPr>
          <w:t>4</w:t>
        </w:r>
        <w:r w:rsidR="00980A93">
          <w:rPr>
            <w:bCs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60C6" w14:textId="77777777" w:rsidR="00E01469" w:rsidRDefault="009A2B4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350478A" wp14:editId="7CCC2FF0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512FD8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D77835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73A5216C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047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FQvGvM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06512FD8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D77835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73A5216C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C4060" w14:textId="77777777" w:rsidR="0026378B" w:rsidRDefault="0026378B" w:rsidP="008A2B7E">
      <w:pPr>
        <w:spacing w:after="0" w:line="240" w:lineRule="auto"/>
      </w:pPr>
      <w:r>
        <w:separator/>
      </w:r>
    </w:p>
  </w:footnote>
  <w:footnote w:type="continuationSeparator" w:id="0">
    <w:p w14:paraId="0EF8323F" w14:textId="77777777" w:rsidR="0026378B" w:rsidRDefault="0026378B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A67F" w14:textId="77777777" w:rsidR="00B11207" w:rsidRPr="00A974AD" w:rsidRDefault="00A974AD" w:rsidP="00A974A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267A8F3A" wp14:editId="4ABC72DD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82C"/>
    <w:multiLevelType w:val="hybridMultilevel"/>
    <w:tmpl w:val="CF4C1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D13"/>
    <w:multiLevelType w:val="hybridMultilevel"/>
    <w:tmpl w:val="0E46E132"/>
    <w:lvl w:ilvl="0" w:tplc="64F45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97629"/>
    <w:multiLevelType w:val="hybridMultilevel"/>
    <w:tmpl w:val="39362992"/>
    <w:lvl w:ilvl="0" w:tplc="93A83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35"/>
    <w:rsid w:val="000170CE"/>
    <w:rsid w:val="0004495B"/>
    <w:rsid w:val="000521F3"/>
    <w:rsid w:val="000534B2"/>
    <w:rsid w:val="00054F7C"/>
    <w:rsid w:val="000719E6"/>
    <w:rsid w:val="000A147C"/>
    <w:rsid w:val="000C1E55"/>
    <w:rsid w:val="000E5DAC"/>
    <w:rsid w:val="0010454A"/>
    <w:rsid w:val="0012351B"/>
    <w:rsid w:val="001502A4"/>
    <w:rsid w:val="0015692D"/>
    <w:rsid w:val="00175C6D"/>
    <w:rsid w:val="001A79BC"/>
    <w:rsid w:val="001C5E44"/>
    <w:rsid w:val="001E45D8"/>
    <w:rsid w:val="002149D5"/>
    <w:rsid w:val="00216323"/>
    <w:rsid w:val="00221143"/>
    <w:rsid w:val="00233922"/>
    <w:rsid w:val="0026378B"/>
    <w:rsid w:val="00287F7B"/>
    <w:rsid w:val="002A56EA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72F74"/>
    <w:rsid w:val="00491D11"/>
    <w:rsid w:val="004D1F25"/>
    <w:rsid w:val="00522B60"/>
    <w:rsid w:val="00530F5B"/>
    <w:rsid w:val="0054134F"/>
    <w:rsid w:val="00567414"/>
    <w:rsid w:val="00577C71"/>
    <w:rsid w:val="0058383B"/>
    <w:rsid w:val="005A66D9"/>
    <w:rsid w:val="005D0910"/>
    <w:rsid w:val="005E6765"/>
    <w:rsid w:val="006351D7"/>
    <w:rsid w:val="006642D3"/>
    <w:rsid w:val="00664B01"/>
    <w:rsid w:val="006924DE"/>
    <w:rsid w:val="0069447D"/>
    <w:rsid w:val="006A2A88"/>
    <w:rsid w:val="006C57E1"/>
    <w:rsid w:val="006F365B"/>
    <w:rsid w:val="0070336B"/>
    <w:rsid w:val="00704456"/>
    <w:rsid w:val="0071476C"/>
    <w:rsid w:val="007408C1"/>
    <w:rsid w:val="00741E0E"/>
    <w:rsid w:val="00751790"/>
    <w:rsid w:val="0076561E"/>
    <w:rsid w:val="007657B8"/>
    <w:rsid w:val="00772501"/>
    <w:rsid w:val="007739E7"/>
    <w:rsid w:val="007C1CE4"/>
    <w:rsid w:val="007D394F"/>
    <w:rsid w:val="007F4FA8"/>
    <w:rsid w:val="00823E50"/>
    <w:rsid w:val="00830868"/>
    <w:rsid w:val="00835584"/>
    <w:rsid w:val="008478EC"/>
    <w:rsid w:val="0085287A"/>
    <w:rsid w:val="0085656C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389B"/>
    <w:rsid w:val="009500EE"/>
    <w:rsid w:val="009737B0"/>
    <w:rsid w:val="00975127"/>
    <w:rsid w:val="00980A93"/>
    <w:rsid w:val="00996DDF"/>
    <w:rsid w:val="009A2B41"/>
    <w:rsid w:val="009B011E"/>
    <w:rsid w:val="009E553C"/>
    <w:rsid w:val="009F41A2"/>
    <w:rsid w:val="00A12187"/>
    <w:rsid w:val="00A342D6"/>
    <w:rsid w:val="00A50A4E"/>
    <w:rsid w:val="00A63FE5"/>
    <w:rsid w:val="00A963BC"/>
    <w:rsid w:val="00A96680"/>
    <w:rsid w:val="00A974AD"/>
    <w:rsid w:val="00AC0040"/>
    <w:rsid w:val="00AC7CA5"/>
    <w:rsid w:val="00AD0A54"/>
    <w:rsid w:val="00AD5369"/>
    <w:rsid w:val="00AE23A0"/>
    <w:rsid w:val="00AF55D5"/>
    <w:rsid w:val="00B11207"/>
    <w:rsid w:val="00B202A4"/>
    <w:rsid w:val="00B4325C"/>
    <w:rsid w:val="00B843E3"/>
    <w:rsid w:val="00BA3CC7"/>
    <w:rsid w:val="00BB5D6D"/>
    <w:rsid w:val="00BF1EEC"/>
    <w:rsid w:val="00C11737"/>
    <w:rsid w:val="00C27281"/>
    <w:rsid w:val="00C54405"/>
    <w:rsid w:val="00C6710D"/>
    <w:rsid w:val="00C73B29"/>
    <w:rsid w:val="00C75948"/>
    <w:rsid w:val="00C852B8"/>
    <w:rsid w:val="00CC440F"/>
    <w:rsid w:val="00CD31D4"/>
    <w:rsid w:val="00D50CEF"/>
    <w:rsid w:val="00D73541"/>
    <w:rsid w:val="00D73DBF"/>
    <w:rsid w:val="00D77835"/>
    <w:rsid w:val="00D84A64"/>
    <w:rsid w:val="00DB2E3B"/>
    <w:rsid w:val="00DC10FC"/>
    <w:rsid w:val="00DC2182"/>
    <w:rsid w:val="00DC37DF"/>
    <w:rsid w:val="00DD1145"/>
    <w:rsid w:val="00DF162B"/>
    <w:rsid w:val="00DF4D03"/>
    <w:rsid w:val="00E01469"/>
    <w:rsid w:val="00E0464C"/>
    <w:rsid w:val="00E06383"/>
    <w:rsid w:val="00E13067"/>
    <w:rsid w:val="00E60B5D"/>
    <w:rsid w:val="00E72841"/>
    <w:rsid w:val="00E7326A"/>
    <w:rsid w:val="00E84A1F"/>
    <w:rsid w:val="00E87CAE"/>
    <w:rsid w:val="00EA0647"/>
    <w:rsid w:val="00EC7DE3"/>
    <w:rsid w:val="00ED3604"/>
    <w:rsid w:val="00EE40B7"/>
    <w:rsid w:val="00F15BCF"/>
    <w:rsid w:val="00F9359B"/>
    <w:rsid w:val="00FA340A"/>
    <w:rsid w:val="00FD107C"/>
    <w:rsid w:val="00FD6E1D"/>
    <w:rsid w:val="00FD71E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D41F22"/>
  <w15:chartTrackingRefBased/>
  <w15:docId w15:val="{CE1F8715-DFEC-4214-8840-9E98BAD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metafbeeldingen">
    <w:name w:val="table of figures"/>
    <w:basedOn w:val="Standaard"/>
    <w:next w:val="Standaard"/>
    <w:uiPriority w:val="99"/>
    <w:unhideWhenUsed/>
    <w:rsid w:val="00402590"/>
    <w:pPr>
      <w:spacing w:after="0"/>
    </w:pPr>
  </w:style>
  <w:style w:type="table" w:styleId="Lijsttabel4">
    <w:name w:val="List Table 4"/>
    <w:basedOn w:val="Standaardtabe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A974AD"/>
    <w:rPr>
      <w:i/>
    </w:rPr>
  </w:style>
  <w:style w:type="character" w:customStyle="1" w:styleId="SPLinfoChar">
    <w:name w:val="SPL_info Char"/>
    <w:basedOn w:val="Standaardalinea-lettertype"/>
    <w:link w:val="SPLinfo"/>
    <w:rsid w:val="00A974AD"/>
    <w:rPr>
      <w:i/>
    </w:rPr>
  </w:style>
  <w:style w:type="paragraph" w:styleId="Lijstalinea">
    <w:name w:val="List Paragraph"/>
    <w:basedOn w:val="Standaard"/>
    <w:uiPriority w:val="34"/>
    <w:qFormat/>
    <w:rsid w:val="000A147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67414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2-W1_RD_Realisatie%20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EF590A279E42CE9F4FC9E9AC3E2E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0869F1-8F33-4D5D-BAD7-6C6B6BEAE052}"/>
      </w:docPartPr>
      <w:docPartBody>
        <w:p w:rsidR="00A3125E" w:rsidRDefault="00A3125E">
          <w:pPr>
            <w:pStyle w:val="88EF590A279E42CE9F4FC9E9AC3E2EDF"/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DD0800E3E3C4F1E8325AF07C4770A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96AFFA-E09D-4B24-96BA-CFEDD9C2265D}"/>
      </w:docPartPr>
      <w:docPartBody>
        <w:p w:rsidR="00A3125E" w:rsidRDefault="00A3125E">
          <w:pPr>
            <w:pStyle w:val="9DD0800E3E3C4F1E8325AF07C4770A03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BD250743B104B628A9C3792D97386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101508-39F0-4A08-9CC7-C74AD2BE8DD0}"/>
      </w:docPartPr>
      <w:docPartBody>
        <w:p w:rsidR="00A3125E" w:rsidRDefault="00A3125E">
          <w:pPr>
            <w:pStyle w:val="2BD250743B104B628A9C3792D97386CF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19BCEE250174F0C8DF80C16F19054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F68BE3-993F-4CDF-8CDD-3B64F69ECA44}"/>
      </w:docPartPr>
      <w:docPartBody>
        <w:p w:rsidR="00A3125E" w:rsidRDefault="00A3125E">
          <w:pPr>
            <w:pStyle w:val="F19BCEE250174F0C8DF80C16F19054CE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5E"/>
    <w:rsid w:val="008D04E3"/>
    <w:rsid w:val="00A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8EF590A279E42CE9F4FC9E9AC3E2EDF">
    <w:name w:val="88EF590A279E42CE9F4FC9E9AC3E2EDF"/>
  </w:style>
  <w:style w:type="paragraph" w:customStyle="1" w:styleId="9DD0800E3E3C4F1E8325AF07C4770A03">
    <w:name w:val="9DD0800E3E3C4F1E8325AF07C4770A03"/>
  </w:style>
  <w:style w:type="paragraph" w:customStyle="1" w:styleId="2BD250743B104B628A9C3792D97386CF">
    <w:name w:val="2BD250743B104B628A9C3792D97386CF"/>
  </w:style>
  <w:style w:type="paragraph" w:customStyle="1" w:styleId="F19BCEE250174F0C8DF80C16F19054CE">
    <w:name w:val="F19BCEE250174F0C8DF80C16F1905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0F00A-6EB6-47AB-9218-9EBFA5948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www.w3.org/XML/1998/namespace"/>
    <ds:schemaRef ds:uri="b7e4e9fd-5e36-4299-889f-f6136aff670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sharepoint/v3"/>
    <ds:schemaRef ds:uri="fbafb59e-d651-4668-8e65-f7f85ceca18b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B5A798-2E1A-41F2-BCED-4FE21507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B1-K2-W1_RD_Realisatie Logboek.dotx</Template>
  <TotalTime>9</TotalTime>
  <Pages>5</Pages>
  <Words>423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max van den boom</cp:lastModifiedBy>
  <cp:revision>15</cp:revision>
  <cp:lastPrinted>2018-09-01T10:46:00Z</cp:lastPrinted>
  <dcterms:created xsi:type="dcterms:W3CDTF">2020-06-09T09:30:00Z</dcterms:created>
  <dcterms:modified xsi:type="dcterms:W3CDTF">2020-06-09T09:39:00Z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